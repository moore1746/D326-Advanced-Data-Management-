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C0B4" w14:textId="77777777" w:rsidR="576062CF" w:rsidRPr="000F5C6F" w:rsidRDefault="576062CF" w:rsidP="00FD478C">
      <w:pPr>
        <w:rPr>
          <w:rFonts w:ascii="Times New Roman" w:hAnsi="Times New Roman" w:cs="Times New Roman"/>
          <w:sz w:val="20"/>
          <w:szCs w:val="20"/>
        </w:rPr>
      </w:pPr>
    </w:p>
    <w:p w14:paraId="7FEEA4C2" w14:textId="77777777" w:rsidR="576062CF" w:rsidRPr="000F5C6F" w:rsidRDefault="576062CF" w:rsidP="00FD478C">
      <w:pPr>
        <w:rPr>
          <w:rFonts w:ascii="Times New Roman" w:hAnsi="Times New Roman" w:cs="Times New Roman"/>
          <w:sz w:val="20"/>
          <w:szCs w:val="20"/>
        </w:rPr>
      </w:pPr>
    </w:p>
    <w:p w14:paraId="0133B1D9" w14:textId="77777777" w:rsidR="576062CF" w:rsidRPr="000F5C6F" w:rsidRDefault="576062CF" w:rsidP="00FD478C">
      <w:pPr>
        <w:rPr>
          <w:rFonts w:ascii="Times New Roman" w:hAnsi="Times New Roman" w:cs="Times New Roman"/>
          <w:sz w:val="20"/>
          <w:szCs w:val="20"/>
        </w:rPr>
      </w:pPr>
    </w:p>
    <w:p w14:paraId="373A7F9D" w14:textId="77777777" w:rsidR="576062CF" w:rsidRPr="000F5C6F" w:rsidRDefault="576062CF" w:rsidP="00FD478C">
      <w:pPr>
        <w:rPr>
          <w:rFonts w:ascii="Times New Roman" w:hAnsi="Times New Roman" w:cs="Times New Roman"/>
          <w:sz w:val="20"/>
          <w:szCs w:val="20"/>
        </w:rPr>
      </w:pPr>
    </w:p>
    <w:p w14:paraId="5A3E8333" w14:textId="38F9347B" w:rsidR="576062CF" w:rsidRPr="000F5C6F" w:rsidRDefault="00A6248F" w:rsidP="00FD478C">
      <w:pPr>
        <w:pStyle w:val="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Performance Assessment: Advanced Data Management (CSN1)</w:t>
      </w:r>
      <w:r w:rsidR="576062CF" w:rsidRPr="000F5C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B3267E" w14:textId="77777777" w:rsidR="00A6248F" w:rsidRPr="000F5C6F" w:rsidRDefault="00A6248F" w:rsidP="00FD478C">
      <w:pPr>
        <w:pStyle w:val="Subtitle"/>
        <w:rPr>
          <w:rFonts w:ascii="Times New Roman" w:hAnsi="Times New Roman" w:cs="Times New Roman"/>
          <w:sz w:val="20"/>
          <w:szCs w:val="20"/>
        </w:rPr>
      </w:pPr>
    </w:p>
    <w:p w14:paraId="5E467A24" w14:textId="77777777" w:rsidR="00797559" w:rsidRPr="000F5C6F" w:rsidRDefault="00A6248F" w:rsidP="00797559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Ralph Moore</w:t>
      </w:r>
      <w:r w:rsidR="00797559" w:rsidRPr="000F5C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DA48AF2" w14:textId="5393C939" w:rsidR="00FD478C" w:rsidRPr="000F5C6F" w:rsidRDefault="00797559" w:rsidP="00797559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Student ID: 001199141</w:t>
      </w:r>
    </w:p>
    <w:p w14:paraId="7F32B799" w14:textId="77777777" w:rsidR="00A6248F" w:rsidRPr="000F5C6F" w:rsidRDefault="00A6248F" w:rsidP="00A6248F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D326: Advanced Data Management</w:t>
      </w:r>
    </w:p>
    <w:p w14:paraId="57BA66FC" w14:textId="77777777" w:rsidR="00A6248F" w:rsidRPr="000F5C6F" w:rsidRDefault="00A6248F" w:rsidP="00A6248F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Instructor Jan Flory</w:t>
      </w:r>
    </w:p>
    <w:p w14:paraId="1D617547" w14:textId="30D2A167" w:rsidR="00FD478C" w:rsidRPr="000F5C6F" w:rsidRDefault="00A6248F" w:rsidP="00A6248F">
      <w:pPr>
        <w:pStyle w:val="Subtitle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December </w:t>
      </w:r>
      <w:r w:rsidR="00F249E8" w:rsidRPr="000F5C6F">
        <w:rPr>
          <w:rFonts w:ascii="Times New Roman" w:hAnsi="Times New Roman" w:cs="Times New Roman"/>
          <w:sz w:val="20"/>
          <w:szCs w:val="20"/>
        </w:rPr>
        <w:t>2</w:t>
      </w:r>
      <w:r w:rsidR="00985C47" w:rsidRPr="000F5C6F">
        <w:rPr>
          <w:rFonts w:ascii="Times New Roman" w:hAnsi="Times New Roman" w:cs="Times New Roman"/>
          <w:sz w:val="20"/>
          <w:szCs w:val="20"/>
        </w:rPr>
        <w:t>9</w:t>
      </w:r>
      <w:r w:rsidRPr="000F5C6F">
        <w:rPr>
          <w:rFonts w:ascii="Times New Roman" w:hAnsi="Times New Roman" w:cs="Times New Roman"/>
          <w:sz w:val="20"/>
          <w:szCs w:val="20"/>
        </w:rPr>
        <w:t>, 2023</w:t>
      </w:r>
      <w:r w:rsidR="00FD478C" w:rsidRPr="000F5C6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97AE6D9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19BAC402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335E4FF0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1EDEACDC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3892BDF8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29EC7CC3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394D04D2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647029E6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45C6AE69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7CDF4BF0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3C64920B" w14:textId="77777777" w:rsidR="008559AF" w:rsidRPr="000F5C6F" w:rsidRDefault="008559AF" w:rsidP="009A147A">
      <w:pPr>
        <w:rPr>
          <w:rFonts w:ascii="Times New Roman" w:hAnsi="Times New Roman" w:cs="Times New Roman"/>
          <w:sz w:val="20"/>
          <w:szCs w:val="20"/>
        </w:rPr>
      </w:pPr>
    </w:p>
    <w:p w14:paraId="2D8D599E" w14:textId="77777777" w:rsidR="008559AF" w:rsidRPr="000F5C6F" w:rsidRDefault="008559AF" w:rsidP="009A147A">
      <w:pPr>
        <w:rPr>
          <w:rFonts w:ascii="Times New Roman" w:hAnsi="Times New Roman" w:cs="Times New Roman"/>
          <w:sz w:val="20"/>
          <w:szCs w:val="20"/>
        </w:rPr>
      </w:pPr>
    </w:p>
    <w:p w14:paraId="1BECE451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1476A19D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1DAD4557" w14:textId="77777777" w:rsidR="009A147A" w:rsidRPr="000F5C6F" w:rsidRDefault="009A147A" w:rsidP="009A147A">
      <w:pPr>
        <w:rPr>
          <w:rFonts w:ascii="Times New Roman" w:hAnsi="Times New Roman" w:cs="Times New Roman"/>
          <w:sz w:val="20"/>
          <w:szCs w:val="20"/>
        </w:rPr>
      </w:pPr>
    </w:p>
    <w:p w14:paraId="6162E212" w14:textId="77777777" w:rsidR="00511A7B" w:rsidRPr="000F5C6F" w:rsidRDefault="00511A7B" w:rsidP="00500997">
      <w:pPr>
        <w:pStyle w:val="SectionTitle"/>
        <w:rPr>
          <w:rFonts w:ascii="Times New Roman" w:hAnsi="Times New Roman" w:cs="Times New Roman"/>
          <w:sz w:val="20"/>
          <w:szCs w:val="20"/>
        </w:rPr>
      </w:pPr>
    </w:p>
    <w:p w14:paraId="7CB7AA13" w14:textId="77777777" w:rsidR="00DD4F60" w:rsidRPr="000F5C6F" w:rsidRDefault="00DD4F60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710EF7" w14:textId="77777777" w:rsidR="0039638C" w:rsidRPr="000F5C6F" w:rsidRDefault="0039638C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455BD6" w14:textId="536CF4FC" w:rsidR="576062CF" w:rsidRPr="000F5C6F" w:rsidRDefault="003155B7" w:rsidP="00190F16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 xml:space="preserve">Summarize one real-world written business 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report</w:t>
      </w:r>
      <w:proofErr w:type="gramEnd"/>
    </w:p>
    <w:p w14:paraId="6E196937" w14:textId="77781A5C" w:rsidR="0091628E" w:rsidRPr="000F5C6F" w:rsidRDefault="00AD22BE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The real-world </w:t>
      </w:r>
      <w:r w:rsidR="001C625C" w:rsidRPr="000F5C6F">
        <w:rPr>
          <w:rFonts w:ascii="Times New Roman" w:hAnsi="Times New Roman" w:cs="Times New Roman"/>
          <w:sz w:val="20"/>
          <w:szCs w:val="20"/>
        </w:rPr>
        <w:t xml:space="preserve">business report that could be created from the DVD Dataset is </w:t>
      </w:r>
      <w:r w:rsidR="00E02258" w:rsidRPr="000F5C6F">
        <w:rPr>
          <w:rFonts w:ascii="Times New Roman" w:hAnsi="Times New Roman" w:cs="Times New Roman"/>
          <w:sz w:val="20"/>
          <w:szCs w:val="20"/>
        </w:rPr>
        <w:t>an analysis</w:t>
      </w:r>
      <w:r w:rsidR="00213134" w:rsidRPr="000F5C6F">
        <w:rPr>
          <w:rFonts w:ascii="Times New Roman" w:hAnsi="Times New Roman" w:cs="Times New Roman"/>
          <w:sz w:val="20"/>
          <w:szCs w:val="20"/>
        </w:rPr>
        <w:t xml:space="preserve"> of sales per store</w:t>
      </w:r>
      <w:r w:rsidR="008C0292" w:rsidRPr="000F5C6F">
        <w:rPr>
          <w:rFonts w:ascii="Times New Roman" w:hAnsi="Times New Roman" w:cs="Times New Roman"/>
          <w:sz w:val="20"/>
          <w:szCs w:val="20"/>
        </w:rPr>
        <w:t xml:space="preserve"> by month</w:t>
      </w:r>
      <w:r w:rsidR="00D33B3A" w:rsidRPr="000F5C6F">
        <w:rPr>
          <w:rFonts w:ascii="Times New Roman" w:hAnsi="Times New Roman" w:cs="Times New Roman"/>
          <w:sz w:val="20"/>
          <w:szCs w:val="20"/>
        </w:rPr>
        <w:t xml:space="preserve">. </w:t>
      </w:r>
      <w:r w:rsidR="002631D3" w:rsidRPr="000F5C6F">
        <w:rPr>
          <w:rFonts w:ascii="Times New Roman" w:hAnsi="Times New Roman" w:cs="Times New Roman"/>
          <w:sz w:val="20"/>
          <w:szCs w:val="20"/>
        </w:rPr>
        <w:t xml:space="preserve"> This information could be utilized </w:t>
      </w:r>
      <w:r w:rsidR="001F52E1" w:rsidRPr="000F5C6F">
        <w:rPr>
          <w:rFonts w:ascii="Times New Roman" w:hAnsi="Times New Roman" w:cs="Times New Roman"/>
          <w:sz w:val="20"/>
          <w:szCs w:val="20"/>
        </w:rPr>
        <w:t>for many business purposes, such as:</w:t>
      </w:r>
    </w:p>
    <w:p w14:paraId="79699123" w14:textId="77777777" w:rsidR="0058650B" w:rsidRPr="000F5C6F" w:rsidRDefault="00EC141D" w:rsidP="000E7C27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Make personalized </w:t>
      </w:r>
      <w:proofErr w:type="gramStart"/>
      <w:r w:rsidRPr="000F5C6F">
        <w:rPr>
          <w:rFonts w:cs="Times New Roman"/>
          <w:sz w:val="20"/>
          <w:szCs w:val="20"/>
        </w:rPr>
        <w:t>offers</w:t>
      </w:r>
      <w:proofErr w:type="gramEnd"/>
      <w:r w:rsidRPr="000F5C6F">
        <w:rPr>
          <w:rFonts w:cs="Times New Roman"/>
          <w:sz w:val="20"/>
          <w:szCs w:val="20"/>
        </w:rPr>
        <w:t xml:space="preserve"> </w:t>
      </w:r>
    </w:p>
    <w:p w14:paraId="23D22737" w14:textId="1DADCAA1" w:rsidR="00860EE9" w:rsidRPr="000F5C6F" w:rsidRDefault="00B37794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Targeted mark</w:t>
      </w:r>
      <w:r w:rsidR="00A9595D" w:rsidRPr="000F5C6F">
        <w:rPr>
          <w:rFonts w:cs="Times New Roman"/>
          <w:sz w:val="20"/>
          <w:szCs w:val="20"/>
        </w:rPr>
        <w:t xml:space="preserve">eting based on </w:t>
      </w:r>
      <w:proofErr w:type="gramStart"/>
      <w:r w:rsidR="00A9595D" w:rsidRPr="000F5C6F">
        <w:rPr>
          <w:rFonts w:cs="Times New Roman"/>
          <w:sz w:val="20"/>
          <w:szCs w:val="20"/>
        </w:rPr>
        <w:t>location</w:t>
      </w:r>
      <w:proofErr w:type="gramEnd"/>
    </w:p>
    <w:p w14:paraId="43B8D107" w14:textId="3867E216" w:rsidR="00A9595D" w:rsidRPr="000F5C6F" w:rsidRDefault="00EB2F5D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Customer loyalty programs</w:t>
      </w:r>
    </w:p>
    <w:p w14:paraId="449F8993" w14:textId="2EC7FDC9" w:rsidR="00AF0414" w:rsidRPr="000F5C6F" w:rsidRDefault="00AF0414" w:rsidP="000E7C27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The company </w:t>
      </w:r>
      <w:r w:rsidR="00396022" w:rsidRPr="000F5C6F">
        <w:rPr>
          <w:rFonts w:cs="Times New Roman"/>
          <w:sz w:val="20"/>
          <w:szCs w:val="20"/>
        </w:rPr>
        <w:t xml:space="preserve">could use the information </w:t>
      </w:r>
      <w:r w:rsidR="00EF11D3" w:rsidRPr="000F5C6F">
        <w:rPr>
          <w:rFonts w:cs="Times New Roman"/>
          <w:sz w:val="20"/>
          <w:szCs w:val="20"/>
        </w:rPr>
        <w:t xml:space="preserve">for many business </w:t>
      </w:r>
      <w:proofErr w:type="gramStart"/>
      <w:r w:rsidR="00EF11D3" w:rsidRPr="000F5C6F">
        <w:rPr>
          <w:rFonts w:cs="Times New Roman"/>
          <w:sz w:val="20"/>
          <w:szCs w:val="20"/>
        </w:rPr>
        <w:t>purposes</w:t>
      </w:r>
      <w:proofErr w:type="gramEnd"/>
    </w:p>
    <w:p w14:paraId="65549791" w14:textId="77777777" w:rsidR="00883FF1" w:rsidRPr="000F5C6F" w:rsidRDefault="006E5B61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Adjust</w:t>
      </w:r>
      <w:r w:rsidR="00883FF1" w:rsidRPr="000F5C6F">
        <w:rPr>
          <w:rFonts w:cs="Times New Roman"/>
          <w:sz w:val="20"/>
          <w:szCs w:val="20"/>
        </w:rPr>
        <w:t xml:space="preserve">ments to inventory based on </w:t>
      </w:r>
      <w:proofErr w:type="gramStart"/>
      <w:r w:rsidR="00883FF1" w:rsidRPr="000F5C6F">
        <w:rPr>
          <w:rFonts w:cs="Times New Roman"/>
          <w:sz w:val="20"/>
          <w:szCs w:val="20"/>
        </w:rPr>
        <w:t>location</w:t>
      </w:r>
      <w:proofErr w:type="gramEnd"/>
    </w:p>
    <w:p w14:paraId="7A2CD759" w14:textId="2C30C078" w:rsidR="00EF11D3" w:rsidRPr="000F5C6F" w:rsidRDefault="00DF6187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Understand customer </w:t>
      </w:r>
      <w:proofErr w:type="gramStart"/>
      <w:r w:rsidRPr="000F5C6F">
        <w:rPr>
          <w:rFonts w:cs="Times New Roman"/>
          <w:sz w:val="20"/>
          <w:szCs w:val="20"/>
        </w:rPr>
        <w:t>behavior</w:t>
      </w:r>
      <w:proofErr w:type="gramEnd"/>
    </w:p>
    <w:p w14:paraId="39FD5816" w14:textId="4DB35CC9" w:rsidR="00DF6187" w:rsidRPr="000F5C6F" w:rsidRDefault="00DF6187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Improving customer experience</w:t>
      </w:r>
    </w:p>
    <w:p w14:paraId="532E797B" w14:textId="292DBAF1" w:rsidR="00064FDC" w:rsidRPr="000F5C6F" w:rsidRDefault="00064FDC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Understand </w:t>
      </w:r>
      <w:r w:rsidR="00BB4A7A" w:rsidRPr="000F5C6F">
        <w:rPr>
          <w:rFonts w:cs="Times New Roman"/>
          <w:sz w:val="20"/>
          <w:szCs w:val="20"/>
        </w:rPr>
        <w:t xml:space="preserve">customer </w:t>
      </w:r>
      <w:proofErr w:type="gramStart"/>
      <w:r w:rsidR="00BB4A7A" w:rsidRPr="000F5C6F">
        <w:rPr>
          <w:rFonts w:cs="Times New Roman"/>
          <w:sz w:val="20"/>
          <w:szCs w:val="20"/>
        </w:rPr>
        <w:t>trends</w:t>
      </w:r>
      <w:proofErr w:type="gramEnd"/>
    </w:p>
    <w:p w14:paraId="604E09E3" w14:textId="6F9EABD5" w:rsidR="00910A93" w:rsidRPr="000F5C6F" w:rsidRDefault="00910A93" w:rsidP="000E7C27">
      <w:pPr>
        <w:pStyle w:val="ListParagraph"/>
        <w:numPr>
          <w:ilvl w:val="1"/>
          <w:numId w:val="15"/>
        </w:numPr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Improve </w:t>
      </w:r>
      <w:proofErr w:type="gramStart"/>
      <w:r w:rsidRPr="000F5C6F">
        <w:rPr>
          <w:rFonts w:cs="Times New Roman"/>
          <w:sz w:val="20"/>
          <w:szCs w:val="20"/>
        </w:rPr>
        <w:t>marketing</w:t>
      </w:r>
      <w:proofErr w:type="gramEnd"/>
    </w:p>
    <w:p w14:paraId="67BA06A2" w14:textId="77777777" w:rsidR="000E7C27" w:rsidRPr="000F5C6F" w:rsidRDefault="004D15A1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The business report will consist of two </w:t>
      </w:r>
      <w:r w:rsidR="002D129D" w:rsidRPr="000F5C6F">
        <w:rPr>
          <w:rFonts w:ascii="Times New Roman" w:hAnsi="Times New Roman" w:cs="Times New Roman"/>
          <w:sz w:val="20"/>
          <w:szCs w:val="20"/>
        </w:rPr>
        <w:t>tables created in the DVD Dataset database</w:t>
      </w:r>
      <w:r w:rsidR="003B272C" w:rsidRPr="000F5C6F">
        <w:rPr>
          <w:rFonts w:ascii="Times New Roman" w:hAnsi="Times New Roman" w:cs="Times New Roman"/>
          <w:sz w:val="20"/>
          <w:szCs w:val="20"/>
        </w:rPr>
        <w:t xml:space="preserve">, </w:t>
      </w:r>
      <w:r w:rsidR="004B6D60" w:rsidRPr="000F5C6F">
        <w:rPr>
          <w:rFonts w:ascii="Times New Roman" w:hAnsi="Times New Roman" w:cs="Times New Roman"/>
          <w:sz w:val="20"/>
          <w:szCs w:val="20"/>
        </w:rPr>
        <w:t>a detailed</w:t>
      </w:r>
      <w:r w:rsidR="003B272C" w:rsidRPr="000F5C6F">
        <w:rPr>
          <w:rFonts w:ascii="Times New Roman" w:hAnsi="Times New Roman" w:cs="Times New Roman"/>
          <w:sz w:val="20"/>
          <w:szCs w:val="20"/>
        </w:rPr>
        <w:t xml:space="preserve"> report and summary report. </w:t>
      </w:r>
      <w:r w:rsidR="00FC11C4" w:rsidRPr="000F5C6F">
        <w:rPr>
          <w:rFonts w:ascii="Times New Roman" w:hAnsi="Times New Roman" w:cs="Times New Roman"/>
          <w:sz w:val="20"/>
          <w:szCs w:val="20"/>
        </w:rPr>
        <w:t>The detailed report will include</w:t>
      </w:r>
      <w:r w:rsidR="000E7C27" w:rsidRPr="000F5C6F">
        <w:rPr>
          <w:rFonts w:ascii="Times New Roman" w:hAnsi="Times New Roman" w:cs="Times New Roman"/>
          <w:sz w:val="20"/>
          <w:szCs w:val="20"/>
        </w:rPr>
        <w:t>:</w:t>
      </w:r>
    </w:p>
    <w:p w14:paraId="18008BDD" w14:textId="3E6D9D28" w:rsidR="000E7C27" w:rsidRPr="000F5C6F" w:rsidRDefault="000E7C27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R</w:t>
      </w:r>
      <w:r w:rsidR="00FC11C4" w:rsidRPr="000F5C6F">
        <w:rPr>
          <w:rFonts w:cs="Times New Roman"/>
          <w:sz w:val="20"/>
          <w:szCs w:val="20"/>
        </w:rPr>
        <w:t>entals</w:t>
      </w:r>
    </w:p>
    <w:p w14:paraId="7507414B" w14:textId="77777777" w:rsidR="000E7C27" w:rsidRPr="000F5C6F" w:rsidRDefault="00FC11C4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film names</w:t>
      </w:r>
    </w:p>
    <w:p w14:paraId="18BADBD0" w14:textId="77777777" w:rsidR="000E7C27" w:rsidRPr="000F5C6F" w:rsidRDefault="00FC11C4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genres</w:t>
      </w:r>
    </w:p>
    <w:p w14:paraId="0FD547AE" w14:textId="77777777" w:rsidR="000E7C27" w:rsidRPr="000F5C6F" w:rsidRDefault="00FC11C4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rental dates</w:t>
      </w:r>
    </w:p>
    <w:p w14:paraId="1655C08D" w14:textId="176FE100" w:rsidR="000E7C27" w:rsidRPr="000F5C6F" w:rsidRDefault="00FC11C4" w:rsidP="000E7C27">
      <w:pPr>
        <w:pStyle w:val="ListParagraph"/>
        <w:numPr>
          <w:ilvl w:val="0"/>
          <w:numId w:val="14"/>
        </w:numPr>
        <w:spacing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store id</w:t>
      </w:r>
    </w:p>
    <w:p w14:paraId="5B04810A" w14:textId="042B9091" w:rsidR="004D15A1" w:rsidRPr="000F5C6F" w:rsidRDefault="00CB2315" w:rsidP="000E7C27">
      <w:pPr>
        <w:spacing w:line="240" w:lineRule="auto"/>
        <w:ind w:firstLine="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The summary report will include </w:t>
      </w:r>
      <w:r w:rsidR="006F2D97" w:rsidRPr="000F5C6F">
        <w:rPr>
          <w:rFonts w:ascii="Times New Roman" w:hAnsi="Times New Roman" w:cs="Times New Roman"/>
          <w:sz w:val="20"/>
          <w:szCs w:val="20"/>
        </w:rPr>
        <w:t>total rentals by store by month.</w:t>
      </w:r>
    </w:p>
    <w:p w14:paraId="2149AFE3" w14:textId="77777777" w:rsidR="007C5A19" w:rsidRPr="000F5C6F" w:rsidRDefault="007C5A19" w:rsidP="00DD4F6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810AC07" w14:textId="2B72C7AC" w:rsidR="00A6248F" w:rsidRPr="000F5C6F" w:rsidRDefault="003155B7" w:rsidP="00190F16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t xml:space="preserve">Identify the specific </w:t>
      </w:r>
      <w:proofErr w:type="gramStart"/>
      <w:r w:rsidRPr="000F5C6F">
        <w:rPr>
          <w:rFonts w:cs="Times New Roman"/>
          <w:b/>
          <w:bCs/>
          <w:sz w:val="20"/>
          <w:szCs w:val="20"/>
        </w:rPr>
        <w:t>fields</w:t>
      </w:r>
      <w:proofErr w:type="gramEnd"/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1561"/>
        <w:gridCol w:w="1624"/>
        <w:gridCol w:w="1832"/>
        <w:gridCol w:w="1832"/>
        <w:gridCol w:w="2501"/>
      </w:tblGrid>
      <w:tr w:rsidR="000F5C6F" w:rsidRPr="000F5C6F" w14:paraId="05AD0AD8" w14:textId="77777777" w:rsidTr="0039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1BD38771" w14:textId="5D540EAB" w:rsidR="00B7285D" w:rsidRPr="000F5C6F" w:rsidRDefault="00987E4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Variable name</w:t>
            </w:r>
          </w:p>
        </w:tc>
        <w:tc>
          <w:tcPr>
            <w:tcW w:w="882" w:type="pct"/>
          </w:tcPr>
          <w:p w14:paraId="1CFFBF96" w14:textId="66125060" w:rsidR="00B7285D" w:rsidRPr="000F5C6F" w:rsidRDefault="00987E4F" w:rsidP="00B12C6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Table Going in to</w:t>
            </w:r>
          </w:p>
        </w:tc>
        <w:tc>
          <w:tcPr>
            <w:tcW w:w="993" w:type="pct"/>
          </w:tcPr>
          <w:p w14:paraId="1A65A68D" w14:textId="7757B8E3" w:rsidR="00B7285D" w:rsidRPr="000F5C6F" w:rsidRDefault="001D3BA3" w:rsidP="00B12C6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D</w:t>
            </w: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atabase table the data will come from</w:t>
            </w:r>
          </w:p>
        </w:tc>
        <w:tc>
          <w:tcPr>
            <w:tcW w:w="993" w:type="pct"/>
          </w:tcPr>
          <w:p w14:paraId="48B32685" w14:textId="1C6BC7CA" w:rsidR="00B7285D" w:rsidRPr="000F5C6F" w:rsidRDefault="00992B3F" w:rsidP="00B12C6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D</w:t>
            </w: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atatype of the field</w:t>
            </w:r>
          </w:p>
        </w:tc>
        <w:tc>
          <w:tcPr>
            <w:tcW w:w="1351" w:type="pct"/>
          </w:tcPr>
          <w:p w14:paraId="1BD9981B" w14:textId="3DF88DF7" w:rsidR="00B7285D" w:rsidRPr="000F5C6F" w:rsidRDefault="002C242E" w:rsidP="00B12C6C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>D</w:t>
            </w: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escription or definition of the data field</w:t>
            </w:r>
          </w:p>
        </w:tc>
      </w:tr>
      <w:tr w:rsidR="000F5C6F" w:rsidRPr="000F5C6F" w14:paraId="63B766B0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5A85BB70" w14:textId="6944CC1C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</w:t>
            </w:r>
            <w:r w:rsidR="005E5E26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ental_id</w:t>
            </w:r>
            <w:proofErr w:type="spellEnd"/>
          </w:p>
        </w:tc>
        <w:tc>
          <w:tcPr>
            <w:tcW w:w="882" w:type="pct"/>
          </w:tcPr>
          <w:p w14:paraId="57748FA7" w14:textId="3EAC0946" w:rsidR="00B7285D" w:rsidRPr="000F5C6F" w:rsidRDefault="00953A0E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2DB7DCF3" w14:textId="0635D839" w:rsidR="00B7285D" w:rsidRPr="000F5C6F" w:rsidRDefault="001C405A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01A4239C" w14:textId="75E66AA2" w:rsidR="00B7285D" w:rsidRPr="000F5C6F" w:rsidRDefault="00D6616B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351" w:type="pct"/>
          </w:tcPr>
          <w:p w14:paraId="10F6B62C" w14:textId="69F9651F" w:rsidR="00B7285D" w:rsidRPr="000F5C6F" w:rsidRDefault="003312E7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Unique rental IDs from the rental table, will be counted by date and store to update the summary report.</w:t>
            </w:r>
          </w:p>
        </w:tc>
      </w:tr>
      <w:tr w:rsidR="000F5C6F" w:rsidRPr="000F5C6F" w14:paraId="635BF8E0" w14:textId="77777777" w:rsidTr="0039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0DEB55D4" w14:textId="22021A96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</w:t>
            </w:r>
            <w:r w:rsidR="008D6B8A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tore_id</w:t>
            </w:r>
            <w:proofErr w:type="spellEnd"/>
          </w:p>
        </w:tc>
        <w:tc>
          <w:tcPr>
            <w:tcW w:w="882" w:type="pct"/>
          </w:tcPr>
          <w:p w14:paraId="184866C2" w14:textId="0EDA74D8" w:rsidR="00B7285D" w:rsidRPr="000F5C6F" w:rsidRDefault="00953A0E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2C9AD18E" w14:textId="058DAE8A" w:rsidR="00B7285D" w:rsidRPr="000F5C6F" w:rsidRDefault="00586BE9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993" w:type="pct"/>
          </w:tcPr>
          <w:p w14:paraId="4A660D73" w14:textId="436ED0A7" w:rsidR="00B7285D" w:rsidRPr="000F5C6F" w:rsidRDefault="00D6616B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1351" w:type="pct"/>
          </w:tcPr>
          <w:p w14:paraId="481EDEF3" w14:textId="7F65984F" w:rsidR="00B7285D" w:rsidRPr="000F5C6F" w:rsidRDefault="00457600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Single digit, there are only two store locations, store 1 and store 2.</w:t>
            </w:r>
          </w:p>
        </w:tc>
      </w:tr>
      <w:tr w:rsidR="000F5C6F" w:rsidRPr="000F5C6F" w14:paraId="4E9323AD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5A679917" w14:textId="5845EA55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</w:t>
            </w:r>
            <w:r w:rsidR="00EF393E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ilm_title</w:t>
            </w:r>
            <w:proofErr w:type="spellEnd"/>
          </w:p>
        </w:tc>
        <w:tc>
          <w:tcPr>
            <w:tcW w:w="882" w:type="pct"/>
          </w:tcPr>
          <w:p w14:paraId="536900E3" w14:textId="5B2437DF" w:rsidR="00B7285D" w:rsidRPr="000F5C6F" w:rsidRDefault="00953A0E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7E53F621" w14:textId="34E64C1B" w:rsidR="00B7285D" w:rsidRPr="000F5C6F" w:rsidRDefault="00586BE9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</w:p>
        </w:tc>
        <w:tc>
          <w:tcPr>
            <w:tcW w:w="993" w:type="pct"/>
          </w:tcPr>
          <w:p w14:paraId="76163EE1" w14:textId="2AD4D9CA" w:rsidR="00B7285D" w:rsidRPr="000F5C6F" w:rsidRDefault="00A61BE0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  <w:r w:rsidR="00CF3CCC" w:rsidRPr="000F5C6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CF3CCC" w:rsidRPr="000F5C6F">
              <w:rPr>
                <w:rFonts w:ascii="Times New Roman" w:hAnsi="Times New Roman" w:cs="Times New Roman"/>
                <w:sz w:val="20"/>
                <w:szCs w:val="20"/>
              </w:rPr>
              <w:t>255)</w:t>
            </w:r>
          </w:p>
        </w:tc>
        <w:tc>
          <w:tcPr>
            <w:tcW w:w="1351" w:type="pct"/>
          </w:tcPr>
          <w:p w14:paraId="4E773759" w14:textId="68486897" w:rsidR="00B7285D" w:rsidRPr="000F5C6F" w:rsidRDefault="00457600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Title of the film </w:t>
            </w:r>
            <w:r w:rsidR="003B6C1A"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reports run on this table.</w:t>
            </w:r>
          </w:p>
        </w:tc>
      </w:tr>
      <w:tr w:rsidR="000F5C6F" w:rsidRPr="000F5C6F" w14:paraId="5853404D" w14:textId="77777777" w:rsidTr="0039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7DCC9596" w14:textId="42759B7B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</w:t>
            </w:r>
            <w:r w:rsidR="003065D0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ilm_genre</w:t>
            </w:r>
            <w:proofErr w:type="spellEnd"/>
          </w:p>
        </w:tc>
        <w:tc>
          <w:tcPr>
            <w:tcW w:w="882" w:type="pct"/>
          </w:tcPr>
          <w:p w14:paraId="2C93915B" w14:textId="6B3DAA3C" w:rsidR="00B7285D" w:rsidRPr="000F5C6F" w:rsidRDefault="00953A0E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343C1F42" w14:textId="4182F87B" w:rsidR="00B7285D" w:rsidRPr="000F5C6F" w:rsidRDefault="00815EF8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993" w:type="pct"/>
          </w:tcPr>
          <w:p w14:paraId="01880098" w14:textId="7EFBA644" w:rsidR="00B7285D" w:rsidRPr="000F5C6F" w:rsidRDefault="007269AF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Varchar(</w:t>
            </w:r>
            <w:proofErr w:type="gramEnd"/>
            <w:r w:rsidR="00D6616B" w:rsidRPr="000F5C6F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1" w:type="pct"/>
          </w:tcPr>
          <w:p w14:paraId="598B83FC" w14:textId="40D52D26" w:rsidR="00B7285D" w:rsidRPr="000F5C6F" w:rsidRDefault="00457600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Genre of film </w:t>
            </w:r>
            <w:r w:rsidR="007B6738" w:rsidRPr="000F5C6F">
              <w:rPr>
                <w:rFonts w:ascii="Times New Roman" w:hAnsi="Times New Roman" w:cs="Times New Roman"/>
                <w:sz w:val="20"/>
                <w:szCs w:val="20"/>
              </w:rPr>
              <w:t>for reports run on this table.</w:t>
            </w:r>
          </w:p>
        </w:tc>
      </w:tr>
      <w:tr w:rsidR="000F5C6F" w:rsidRPr="000F5C6F" w14:paraId="38F3EB29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0CD6A28B" w14:textId="41B178D1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</w:t>
            </w:r>
            <w:r w:rsidR="001246BA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ental_date</w:t>
            </w:r>
            <w:proofErr w:type="spellEnd"/>
          </w:p>
        </w:tc>
        <w:tc>
          <w:tcPr>
            <w:tcW w:w="882" w:type="pct"/>
          </w:tcPr>
          <w:p w14:paraId="2126566F" w14:textId="0EE54235" w:rsidR="00B7285D" w:rsidRPr="000F5C6F" w:rsidRDefault="00953A0E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993" w:type="pct"/>
          </w:tcPr>
          <w:p w14:paraId="56CEB30B" w14:textId="2CCBD1C0" w:rsidR="00B7285D" w:rsidRPr="000F5C6F" w:rsidRDefault="00397E82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52B79B37" w14:textId="2AA9CBB1" w:rsidR="00B7285D" w:rsidRPr="000F5C6F" w:rsidRDefault="00D6616B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351" w:type="pct"/>
          </w:tcPr>
          <w:p w14:paraId="68CA6E3C" w14:textId="77B5CFF3" w:rsidR="00B7285D" w:rsidRPr="000F5C6F" w:rsidRDefault="00457600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54596382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Date of rental will be </w:t>
            </w:r>
            <w:r w:rsidR="000E7C27" w:rsidRPr="000F5C6F">
              <w:rPr>
                <w:rFonts w:ascii="Times New Roman" w:hAnsi="Times New Roman" w:cs="Times New Roman"/>
                <w:sz w:val="20"/>
                <w:szCs w:val="20"/>
              </w:rPr>
              <w:t>changed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067514"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obtain 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rentals by month for the </w:t>
            </w:r>
            <w:r w:rsidR="00067514"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detailed and 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summary table </w:t>
            </w:r>
            <w:bookmarkEnd w:id="0"/>
          </w:p>
        </w:tc>
      </w:tr>
      <w:tr w:rsidR="000F5C6F" w:rsidRPr="000F5C6F" w14:paraId="626A934A" w14:textId="77777777" w:rsidTr="0039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009144F0" w14:textId="0052EE18" w:rsidR="00B7285D" w:rsidRPr="000F5C6F" w:rsidRDefault="003B522B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rental_month</w:t>
            </w:r>
            <w:proofErr w:type="spellEnd"/>
          </w:p>
        </w:tc>
        <w:tc>
          <w:tcPr>
            <w:tcW w:w="882" w:type="pct"/>
          </w:tcPr>
          <w:p w14:paraId="600E51C6" w14:textId="4C7FCCD2" w:rsidR="00B7285D" w:rsidRPr="000F5C6F" w:rsidRDefault="008E0A8B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993" w:type="pct"/>
          </w:tcPr>
          <w:p w14:paraId="206407AD" w14:textId="48CFA3A2" w:rsidR="00B7285D" w:rsidRPr="000F5C6F" w:rsidRDefault="00397E82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3887489F" w14:textId="2099C5DE" w:rsidR="00B7285D" w:rsidRPr="000F5C6F" w:rsidRDefault="00D968FC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1351" w:type="pct"/>
          </w:tcPr>
          <w:p w14:paraId="38F9CE42" w14:textId="060B6554" w:rsidR="00B7285D" w:rsidRPr="000F5C6F" w:rsidRDefault="008715EA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Produced by </w:t>
            </w:r>
            <w:r w:rsidR="00A373F8" w:rsidRPr="000F5C6F">
              <w:rPr>
                <w:rFonts w:ascii="Times New Roman" w:hAnsi="Times New Roman" w:cs="Times New Roman"/>
                <w:sz w:val="20"/>
                <w:szCs w:val="20"/>
              </w:rPr>
              <w:t>changing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37E99" w:rsidRPr="000F5C6F">
              <w:rPr>
                <w:rFonts w:ascii="Times New Roman" w:hAnsi="Times New Roman" w:cs="Times New Roman"/>
                <w:sz w:val="20"/>
                <w:szCs w:val="20"/>
              </w:rPr>
              <w:t>rental date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67514" w:rsidRPr="000F5C6F">
              <w:rPr>
                <w:rFonts w:ascii="Times New Roman" w:hAnsi="Times New Roman" w:cs="Times New Roman"/>
                <w:sz w:val="20"/>
                <w:szCs w:val="20"/>
              </w:rPr>
              <w:t>changes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the month from date </w:t>
            </w:r>
            <w:r w:rsidR="00354031" w:rsidRPr="000F5C6F">
              <w:rPr>
                <w:rFonts w:ascii="Times New Roman" w:hAnsi="Times New Roman" w:cs="Times New Roman"/>
                <w:sz w:val="20"/>
                <w:szCs w:val="20"/>
              </w:rPr>
              <w:t>to string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F5C6F" w:rsidRPr="000F5C6F" w14:paraId="03C0BC77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46F0A60A" w14:textId="2C0DF7D7" w:rsidR="00554EF8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rental_year</w:t>
            </w:r>
            <w:proofErr w:type="spellEnd"/>
          </w:p>
        </w:tc>
        <w:tc>
          <w:tcPr>
            <w:tcW w:w="882" w:type="pct"/>
          </w:tcPr>
          <w:p w14:paraId="191EB8EF" w14:textId="10E0A7A4" w:rsidR="00554EF8" w:rsidRPr="000F5C6F" w:rsidRDefault="00554EF8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993" w:type="pct"/>
          </w:tcPr>
          <w:p w14:paraId="4AA9607F" w14:textId="27EBE1B9" w:rsidR="00554EF8" w:rsidRPr="000F5C6F" w:rsidRDefault="009627E4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5EE7C067" w14:textId="0EF9CCE9" w:rsidR="00554EF8" w:rsidRPr="000F5C6F" w:rsidRDefault="00D968FC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351" w:type="pct"/>
          </w:tcPr>
          <w:p w14:paraId="7BCD0834" w14:textId="6E8355E4" w:rsidR="00554EF8" w:rsidRPr="000F5C6F" w:rsidRDefault="00396974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Produced by </w:t>
            </w:r>
            <w:r w:rsidR="00C936C2" w:rsidRPr="000F5C6F">
              <w:rPr>
                <w:rFonts w:ascii="Times New Roman" w:hAnsi="Times New Roman" w:cs="Times New Roman"/>
                <w:sz w:val="20"/>
                <w:szCs w:val="20"/>
              </w:rPr>
              <w:t>changing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76E0C" w:rsidRPr="000F5C6F">
              <w:rPr>
                <w:rFonts w:ascii="Times New Roman" w:hAnsi="Times New Roman" w:cs="Times New Roman"/>
                <w:sz w:val="20"/>
                <w:szCs w:val="20"/>
              </w:rPr>
              <w:t>rental date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20F9C" w:rsidRPr="000F5C6F">
              <w:rPr>
                <w:rFonts w:ascii="Times New Roman" w:hAnsi="Times New Roman" w:cs="Times New Roman"/>
                <w:sz w:val="20"/>
                <w:szCs w:val="20"/>
              </w:rPr>
              <w:t>changes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year from date </w:t>
            </w:r>
            <w:r w:rsidR="00C20F9C" w:rsidRPr="000F5C6F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integer.</w:t>
            </w:r>
          </w:p>
        </w:tc>
      </w:tr>
      <w:tr w:rsidR="000F5C6F" w:rsidRPr="000F5C6F" w14:paraId="5A590693" w14:textId="77777777" w:rsidTr="0039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2DA16B81" w14:textId="592EDFAE" w:rsidR="00B7285D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</w:t>
            </w:r>
            <w:r w:rsidR="00ED243E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ount_of_rentals</w:t>
            </w:r>
            <w:proofErr w:type="spellEnd"/>
          </w:p>
        </w:tc>
        <w:tc>
          <w:tcPr>
            <w:tcW w:w="882" w:type="pct"/>
          </w:tcPr>
          <w:p w14:paraId="24A603BD" w14:textId="5557F5E4" w:rsidR="00B7285D" w:rsidRPr="000F5C6F" w:rsidRDefault="008E0A8B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993" w:type="pct"/>
          </w:tcPr>
          <w:p w14:paraId="0FEA3544" w14:textId="1F3F3A52" w:rsidR="00B7285D" w:rsidRPr="000F5C6F" w:rsidRDefault="009627E4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993" w:type="pct"/>
          </w:tcPr>
          <w:p w14:paraId="270A2FBF" w14:textId="1701AE3F" w:rsidR="00B7285D" w:rsidRPr="000F5C6F" w:rsidRDefault="006F7CDF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BIGINT</w:t>
            </w:r>
          </w:p>
        </w:tc>
        <w:tc>
          <w:tcPr>
            <w:tcW w:w="1351" w:type="pct"/>
          </w:tcPr>
          <w:p w14:paraId="4CD67526" w14:textId="4146DC7D" w:rsidR="00B7285D" w:rsidRPr="000F5C6F" w:rsidRDefault="00396974" w:rsidP="00B12C6C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Aggregate column, count of all unique </w:t>
            </w:r>
            <w:proofErr w:type="spellStart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rental_ids</w:t>
            </w:r>
            <w:proofErr w:type="spellEnd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in the rental table.</w:t>
            </w:r>
          </w:p>
        </w:tc>
      </w:tr>
      <w:tr w:rsidR="000F5C6F" w:rsidRPr="000F5C6F" w14:paraId="528A016D" w14:textId="77777777" w:rsidTr="0039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pct"/>
          </w:tcPr>
          <w:p w14:paraId="7EB0AFDA" w14:textId="44D3263A" w:rsidR="002E0BD5" w:rsidRPr="000F5C6F" w:rsidRDefault="00BA529F" w:rsidP="00B12C6C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</w:t>
            </w:r>
            <w:r w:rsidR="00706A16"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tore_id</w:t>
            </w:r>
            <w:proofErr w:type="spellEnd"/>
          </w:p>
        </w:tc>
        <w:tc>
          <w:tcPr>
            <w:tcW w:w="882" w:type="pct"/>
          </w:tcPr>
          <w:p w14:paraId="5B5749DC" w14:textId="2A811554" w:rsidR="002E0BD5" w:rsidRPr="000F5C6F" w:rsidRDefault="008E0A8B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993" w:type="pct"/>
          </w:tcPr>
          <w:p w14:paraId="3EB96CF1" w14:textId="23F4FC69" w:rsidR="002E0BD5" w:rsidRPr="000F5C6F" w:rsidRDefault="002639D2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993" w:type="pct"/>
          </w:tcPr>
          <w:p w14:paraId="6A95223B" w14:textId="714B92D2" w:rsidR="002E0BD5" w:rsidRPr="000F5C6F" w:rsidRDefault="006F7CDF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1351" w:type="pct"/>
          </w:tcPr>
          <w:p w14:paraId="764F129D" w14:textId="76CE8D77" w:rsidR="002E0BD5" w:rsidRPr="000F5C6F" w:rsidRDefault="00396974" w:rsidP="00B12C6C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Single digit, there are only two store locations, store 1 and store 2.</w:t>
            </w:r>
          </w:p>
        </w:tc>
      </w:tr>
    </w:tbl>
    <w:p w14:paraId="53E32006" w14:textId="77777777" w:rsidR="006F2D97" w:rsidRPr="000F5C6F" w:rsidRDefault="006F2D97" w:rsidP="006F2D97">
      <w:pPr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2A47AF6" w14:textId="47AD9AC1" w:rsidR="00A6248F" w:rsidRPr="000F5C6F" w:rsidRDefault="001F52E4" w:rsidP="00A6248F">
      <w:pPr>
        <w:pStyle w:val="ListParagraph"/>
        <w:numPr>
          <w:ilvl w:val="0"/>
          <w:numId w:val="1"/>
        </w:numPr>
        <w:spacing w:after="0" w:line="48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lastRenderedPageBreak/>
        <w:t xml:space="preserve">Describe the types of data </w:t>
      </w:r>
      <w:proofErr w:type="gramStart"/>
      <w:r w:rsidRPr="000F5C6F">
        <w:rPr>
          <w:rFonts w:cs="Times New Roman"/>
          <w:b/>
          <w:bCs/>
          <w:sz w:val="20"/>
          <w:szCs w:val="20"/>
        </w:rPr>
        <w:t>fields</w:t>
      </w:r>
      <w:proofErr w:type="gramEnd"/>
    </w:p>
    <w:p w14:paraId="1FAFE9C2" w14:textId="1527049B" w:rsidR="00774937" w:rsidRPr="000F5C6F" w:rsidRDefault="00774937" w:rsidP="00774937">
      <w:pPr>
        <w:pStyle w:val="ListParagraph"/>
        <w:rPr>
          <w:rFonts w:cs="Times New Roman"/>
          <w:b/>
          <w:bCs/>
          <w:sz w:val="20"/>
          <w:szCs w:val="20"/>
          <w:u w:val="single"/>
        </w:rPr>
      </w:pPr>
      <w:r w:rsidRPr="000F5C6F">
        <w:rPr>
          <w:rFonts w:cs="Times New Roman"/>
          <w:b/>
          <w:bCs/>
          <w:sz w:val="20"/>
          <w:szCs w:val="20"/>
          <w:u w:val="single"/>
        </w:rPr>
        <w:t>The detailed table:</w:t>
      </w:r>
    </w:p>
    <w:p w14:paraId="3AA773DF" w14:textId="38A070C6" w:rsidR="00774937" w:rsidRPr="000F5C6F" w:rsidRDefault="00774937" w:rsidP="001A1839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rental_id</w:t>
      </w:r>
      <w:proofErr w:type="spellEnd"/>
      <w:r w:rsidRPr="000F5C6F">
        <w:rPr>
          <w:rFonts w:cs="Times New Roman"/>
          <w:sz w:val="20"/>
          <w:szCs w:val="20"/>
        </w:rPr>
        <w:t xml:space="preserve"> INT – </w:t>
      </w:r>
      <w:r w:rsidR="003B7824" w:rsidRPr="000F5C6F">
        <w:rPr>
          <w:rFonts w:cs="Times New Roman"/>
          <w:sz w:val="20"/>
          <w:szCs w:val="20"/>
        </w:rPr>
        <w:t>Unique</w:t>
      </w:r>
      <w:r w:rsidRPr="000F5C6F">
        <w:rPr>
          <w:rFonts w:cs="Times New Roman"/>
          <w:sz w:val="20"/>
          <w:szCs w:val="20"/>
        </w:rPr>
        <w:t xml:space="preserve"> rental IDs from the rental table</w:t>
      </w:r>
      <w:r w:rsidR="003B7824" w:rsidRPr="000F5C6F">
        <w:rPr>
          <w:rFonts w:cs="Times New Roman"/>
          <w:sz w:val="20"/>
          <w:szCs w:val="20"/>
        </w:rPr>
        <w:t xml:space="preserve">, will be </w:t>
      </w:r>
      <w:r w:rsidRPr="000F5C6F">
        <w:rPr>
          <w:rFonts w:cs="Times New Roman"/>
          <w:sz w:val="20"/>
          <w:szCs w:val="20"/>
        </w:rPr>
        <w:t xml:space="preserve">counted by date and store </w:t>
      </w:r>
      <w:r w:rsidR="00AC1B47" w:rsidRPr="000F5C6F">
        <w:rPr>
          <w:rFonts w:cs="Times New Roman"/>
          <w:sz w:val="20"/>
          <w:szCs w:val="20"/>
        </w:rPr>
        <w:t>to update</w:t>
      </w:r>
      <w:r w:rsidRPr="000F5C6F">
        <w:rPr>
          <w:rFonts w:cs="Times New Roman"/>
          <w:sz w:val="20"/>
          <w:szCs w:val="20"/>
        </w:rPr>
        <w:t xml:space="preserve"> the summary report. </w:t>
      </w:r>
    </w:p>
    <w:p w14:paraId="4514F4EC" w14:textId="4D541B14" w:rsidR="00774937" w:rsidRPr="000F5C6F" w:rsidRDefault="00774937" w:rsidP="001A1839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store_id</w:t>
      </w:r>
      <w:proofErr w:type="spellEnd"/>
      <w:r w:rsidRPr="000F5C6F">
        <w:rPr>
          <w:rFonts w:cs="Times New Roman"/>
          <w:sz w:val="20"/>
          <w:szCs w:val="20"/>
        </w:rPr>
        <w:t xml:space="preserve"> SMALLINT - </w:t>
      </w:r>
      <w:r w:rsidR="00C85D29" w:rsidRPr="000F5C6F">
        <w:rPr>
          <w:rFonts w:cs="Times New Roman"/>
          <w:sz w:val="20"/>
          <w:szCs w:val="20"/>
        </w:rPr>
        <w:t>S</w:t>
      </w:r>
      <w:r w:rsidRPr="000F5C6F">
        <w:rPr>
          <w:rFonts w:cs="Times New Roman"/>
          <w:sz w:val="20"/>
          <w:szCs w:val="20"/>
        </w:rPr>
        <w:t xml:space="preserve">ingle digit, </w:t>
      </w:r>
      <w:r w:rsidR="009578CE" w:rsidRPr="000F5C6F">
        <w:rPr>
          <w:rFonts w:cs="Times New Roman"/>
          <w:sz w:val="20"/>
          <w:szCs w:val="20"/>
        </w:rPr>
        <w:t xml:space="preserve">there are only two store locations, store </w:t>
      </w:r>
      <w:r w:rsidRPr="000F5C6F">
        <w:rPr>
          <w:rFonts w:cs="Times New Roman"/>
          <w:sz w:val="20"/>
          <w:szCs w:val="20"/>
        </w:rPr>
        <w:t xml:space="preserve">1 </w:t>
      </w:r>
      <w:r w:rsidR="009578CE" w:rsidRPr="000F5C6F">
        <w:rPr>
          <w:rFonts w:cs="Times New Roman"/>
          <w:sz w:val="20"/>
          <w:szCs w:val="20"/>
        </w:rPr>
        <w:t xml:space="preserve">and store </w:t>
      </w:r>
      <w:r w:rsidRPr="000F5C6F">
        <w:rPr>
          <w:rFonts w:cs="Times New Roman"/>
          <w:sz w:val="20"/>
          <w:szCs w:val="20"/>
        </w:rPr>
        <w:t>2</w:t>
      </w:r>
      <w:r w:rsidR="003B7824" w:rsidRPr="000F5C6F">
        <w:rPr>
          <w:rFonts w:cs="Times New Roman"/>
          <w:sz w:val="20"/>
          <w:szCs w:val="20"/>
        </w:rPr>
        <w:t>.</w:t>
      </w:r>
    </w:p>
    <w:p w14:paraId="1FED45FB" w14:textId="77777777" w:rsidR="007B6738" w:rsidRPr="000F5C6F" w:rsidRDefault="00774937" w:rsidP="009F760D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film_title</w:t>
      </w:r>
      <w:proofErr w:type="spellEnd"/>
      <w:r w:rsidRPr="000F5C6F">
        <w:rPr>
          <w:rFonts w:cs="Times New Roman"/>
          <w:sz w:val="20"/>
          <w:szCs w:val="20"/>
        </w:rPr>
        <w:t xml:space="preserve"> </w:t>
      </w:r>
      <w:proofErr w:type="gramStart"/>
      <w:r w:rsidRPr="000F5C6F">
        <w:rPr>
          <w:rFonts w:cs="Times New Roman"/>
          <w:sz w:val="20"/>
          <w:szCs w:val="20"/>
        </w:rPr>
        <w:t>VARCHAR(</w:t>
      </w:r>
      <w:proofErr w:type="gramEnd"/>
      <w:r w:rsidRPr="000F5C6F">
        <w:rPr>
          <w:rFonts w:cs="Times New Roman"/>
          <w:sz w:val="20"/>
          <w:szCs w:val="20"/>
        </w:rPr>
        <w:t xml:space="preserve">255) – </w:t>
      </w:r>
      <w:r w:rsidR="00457600" w:rsidRPr="000F5C6F">
        <w:rPr>
          <w:rFonts w:cs="Times New Roman"/>
          <w:sz w:val="20"/>
          <w:szCs w:val="20"/>
        </w:rPr>
        <w:t>T</w:t>
      </w:r>
      <w:r w:rsidRPr="000F5C6F">
        <w:rPr>
          <w:rFonts w:cs="Times New Roman"/>
          <w:sz w:val="20"/>
          <w:szCs w:val="20"/>
        </w:rPr>
        <w:t xml:space="preserve">itle of the film </w:t>
      </w:r>
      <w:r w:rsidR="007B6738" w:rsidRPr="000F5C6F">
        <w:rPr>
          <w:rFonts w:cs="Times New Roman"/>
          <w:sz w:val="20"/>
          <w:szCs w:val="20"/>
        </w:rPr>
        <w:t>for reports run on this table.</w:t>
      </w:r>
    </w:p>
    <w:p w14:paraId="0596374F" w14:textId="72C2380D" w:rsidR="007B6738" w:rsidRPr="000F5C6F" w:rsidRDefault="00774937" w:rsidP="009F760D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film_genre</w:t>
      </w:r>
      <w:proofErr w:type="spellEnd"/>
      <w:r w:rsidRPr="000F5C6F">
        <w:rPr>
          <w:rFonts w:cs="Times New Roman"/>
          <w:sz w:val="20"/>
          <w:szCs w:val="20"/>
        </w:rPr>
        <w:t xml:space="preserve"> </w:t>
      </w:r>
      <w:proofErr w:type="gramStart"/>
      <w:r w:rsidRPr="000F5C6F">
        <w:rPr>
          <w:rFonts w:cs="Times New Roman"/>
          <w:sz w:val="20"/>
          <w:szCs w:val="20"/>
        </w:rPr>
        <w:t>VARCHAR(</w:t>
      </w:r>
      <w:proofErr w:type="gramEnd"/>
      <w:r w:rsidRPr="000F5C6F">
        <w:rPr>
          <w:rFonts w:cs="Times New Roman"/>
          <w:sz w:val="20"/>
          <w:szCs w:val="20"/>
        </w:rPr>
        <w:t>50) –</w:t>
      </w:r>
      <w:r w:rsidR="00457600" w:rsidRPr="000F5C6F">
        <w:rPr>
          <w:rFonts w:cs="Times New Roman"/>
          <w:sz w:val="20"/>
          <w:szCs w:val="20"/>
        </w:rPr>
        <w:t xml:space="preserve"> G</w:t>
      </w:r>
      <w:r w:rsidRPr="000F5C6F">
        <w:rPr>
          <w:rFonts w:cs="Times New Roman"/>
          <w:sz w:val="20"/>
          <w:szCs w:val="20"/>
        </w:rPr>
        <w:t xml:space="preserve">enre of film </w:t>
      </w:r>
      <w:r w:rsidR="007B6738" w:rsidRPr="000F5C6F">
        <w:rPr>
          <w:rFonts w:cs="Times New Roman"/>
          <w:sz w:val="20"/>
          <w:szCs w:val="20"/>
        </w:rPr>
        <w:t>for reports run on this table.</w:t>
      </w:r>
    </w:p>
    <w:p w14:paraId="6334727B" w14:textId="044CA2AD" w:rsidR="00537E99" w:rsidRPr="000F5C6F" w:rsidRDefault="00774937" w:rsidP="00727EEF">
      <w:pPr>
        <w:pStyle w:val="ListParagraph"/>
        <w:numPr>
          <w:ilvl w:val="0"/>
          <w:numId w:val="12"/>
        </w:numPr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rental_date</w:t>
      </w:r>
      <w:proofErr w:type="spellEnd"/>
      <w:r w:rsidRPr="000F5C6F">
        <w:rPr>
          <w:rFonts w:cs="Times New Roman"/>
          <w:sz w:val="20"/>
          <w:szCs w:val="20"/>
        </w:rPr>
        <w:t xml:space="preserve"> DATE – </w:t>
      </w:r>
      <w:r w:rsidR="0092177C" w:rsidRPr="000F5C6F">
        <w:rPr>
          <w:rFonts w:cs="Times New Roman"/>
          <w:sz w:val="20"/>
          <w:szCs w:val="20"/>
        </w:rPr>
        <w:t xml:space="preserve">Date of rental will be changed to obtain rentals by month for the detailed and summary </w:t>
      </w:r>
      <w:proofErr w:type="gramStart"/>
      <w:r w:rsidR="0092177C" w:rsidRPr="000F5C6F">
        <w:rPr>
          <w:rFonts w:cs="Times New Roman"/>
          <w:sz w:val="20"/>
          <w:szCs w:val="20"/>
        </w:rPr>
        <w:t>table</w:t>
      </w:r>
      <w:proofErr w:type="gramEnd"/>
    </w:p>
    <w:p w14:paraId="5B762417" w14:textId="26D8FD27" w:rsidR="006D1ADC" w:rsidRPr="000F5C6F" w:rsidRDefault="00774937" w:rsidP="00396974">
      <w:pPr>
        <w:spacing w:line="240" w:lineRule="auto"/>
        <w:ind w:left="720" w:firstLine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F5C6F">
        <w:rPr>
          <w:rFonts w:ascii="Times New Roman" w:hAnsi="Times New Roman" w:cs="Times New Roman"/>
          <w:b/>
          <w:bCs/>
          <w:sz w:val="20"/>
          <w:szCs w:val="20"/>
          <w:u w:val="single"/>
        </w:rPr>
        <w:t>The summary table:</w:t>
      </w:r>
    </w:p>
    <w:p w14:paraId="772DA04B" w14:textId="667B41F1" w:rsidR="0092177C" w:rsidRPr="000F5C6F" w:rsidRDefault="00E4486B" w:rsidP="005F6D29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rental_month</w:t>
      </w:r>
      <w:proofErr w:type="spellEnd"/>
      <w:r w:rsidRPr="000F5C6F">
        <w:rPr>
          <w:rFonts w:cs="Times New Roman"/>
          <w:sz w:val="20"/>
          <w:szCs w:val="20"/>
        </w:rPr>
        <w:t xml:space="preserve"> </w:t>
      </w:r>
      <w:r w:rsidR="00774937" w:rsidRPr="000F5C6F">
        <w:rPr>
          <w:rFonts w:cs="Times New Roman"/>
          <w:sz w:val="20"/>
          <w:szCs w:val="20"/>
        </w:rPr>
        <w:t>VARCHAR –</w:t>
      </w:r>
      <w:r w:rsidR="0092177C" w:rsidRPr="000F5C6F">
        <w:rPr>
          <w:rFonts w:cs="Times New Roman"/>
          <w:sz w:val="20"/>
          <w:szCs w:val="20"/>
        </w:rPr>
        <w:t xml:space="preserve"> Produced by changing rental date, changes the month from date to string.</w:t>
      </w:r>
    </w:p>
    <w:p w14:paraId="749D8938" w14:textId="7C3E0FA4" w:rsidR="00D76E0C" w:rsidRPr="000F5C6F" w:rsidRDefault="00D032E7" w:rsidP="00792285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rental_</w:t>
      </w:r>
      <w:r w:rsidR="004804A8" w:rsidRPr="000F5C6F">
        <w:rPr>
          <w:rFonts w:cs="Times New Roman"/>
          <w:sz w:val="20"/>
          <w:szCs w:val="20"/>
        </w:rPr>
        <w:t>year</w:t>
      </w:r>
      <w:proofErr w:type="spellEnd"/>
      <w:r w:rsidRPr="000F5C6F">
        <w:rPr>
          <w:rFonts w:cs="Times New Roman"/>
          <w:sz w:val="20"/>
          <w:szCs w:val="20"/>
        </w:rPr>
        <w:t xml:space="preserve"> </w:t>
      </w:r>
      <w:r w:rsidR="00774937" w:rsidRPr="000F5C6F">
        <w:rPr>
          <w:rFonts w:cs="Times New Roman"/>
          <w:sz w:val="20"/>
          <w:szCs w:val="20"/>
        </w:rPr>
        <w:t>INT –</w:t>
      </w:r>
      <w:r w:rsidR="0051277C" w:rsidRPr="000F5C6F">
        <w:rPr>
          <w:rFonts w:cs="Times New Roman"/>
          <w:sz w:val="20"/>
          <w:szCs w:val="20"/>
        </w:rPr>
        <w:t xml:space="preserve"> C</w:t>
      </w:r>
      <w:r w:rsidR="00D76E0C" w:rsidRPr="000F5C6F">
        <w:rPr>
          <w:rFonts w:cs="Times New Roman"/>
          <w:sz w:val="20"/>
          <w:szCs w:val="20"/>
        </w:rPr>
        <w:t>hanging rental date, changes year from date to integer.</w:t>
      </w:r>
    </w:p>
    <w:p w14:paraId="2195B9D2" w14:textId="66C469C9" w:rsidR="00774937" w:rsidRPr="000F5C6F" w:rsidRDefault="004804A8" w:rsidP="00792285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r</w:t>
      </w:r>
      <w:r w:rsidR="0070494C" w:rsidRPr="000F5C6F">
        <w:rPr>
          <w:rFonts w:cs="Times New Roman"/>
          <w:sz w:val="20"/>
          <w:szCs w:val="20"/>
        </w:rPr>
        <w:t>entals_</w:t>
      </w:r>
      <w:r w:rsidRPr="000F5C6F">
        <w:rPr>
          <w:rFonts w:cs="Times New Roman"/>
          <w:sz w:val="20"/>
          <w:szCs w:val="20"/>
        </w:rPr>
        <w:t>sum</w:t>
      </w:r>
      <w:proofErr w:type="spellEnd"/>
      <w:r w:rsidR="00774937" w:rsidRPr="000F5C6F">
        <w:rPr>
          <w:rFonts w:cs="Times New Roman"/>
          <w:sz w:val="20"/>
          <w:szCs w:val="20"/>
        </w:rPr>
        <w:t xml:space="preserve"> </w:t>
      </w:r>
      <w:r w:rsidR="00E140F4" w:rsidRPr="000F5C6F">
        <w:rPr>
          <w:rFonts w:cs="Times New Roman"/>
          <w:sz w:val="20"/>
          <w:szCs w:val="20"/>
        </w:rPr>
        <w:t xml:space="preserve">- </w:t>
      </w:r>
      <w:r w:rsidR="00774937" w:rsidRPr="000F5C6F">
        <w:rPr>
          <w:rFonts w:cs="Times New Roman"/>
          <w:sz w:val="20"/>
          <w:szCs w:val="20"/>
        </w:rPr>
        <w:t>BIGINT –</w:t>
      </w:r>
      <w:r w:rsidR="002726EF" w:rsidRPr="000F5C6F">
        <w:rPr>
          <w:rFonts w:cs="Times New Roman"/>
          <w:sz w:val="20"/>
          <w:szCs w:val="20"/>
        </w:rPr>
        <w:t>A</w:t>
      </w:r>
      <w:r w:rsidR="00774937" w:rsidRPr="000F5C6F">
        <w:rPr>
          <w:rFonts w:cs="Times New Roman"/>
          <w:sz w:val="20"/>
          <w:szCs w:val="20"/>
        </w:rPr>
        <w:t>ggregate column</w:t>
      </w:r>
      <w:r w:rsidR="002726EF" w:rsidRPr="000F5C6F">
        <w:rPr>
          <w:rFonts w:cs="Times New Roman"/>
          <w:sz w:val="20"/>
          <w:szCs w:val="20"/>
        </w:rPr>
        <w:t xml:space="preserve">, </w:t>
      </w:r>
      <w:r w:rsidR="00774937" w:rsidRPr="000F5C6F">
        <w:rPr>
          <w:rFonts w:cs="Times New Roman"/>
          <w:sz w:val="20"/>
          <w:szCs w:val="20"/>
        </w:rPr>
        <w:t xml:space="preserve">count of all </w:t>
      </w:r>
      <w:r w:rsidR="002726EF" w:rsidRPr="000F5C6F">
        <w:rPr>
          <w:rFonts w:cs="Times New Roman"/>
          <w:sz w:val="20"/>
          <w:szCs w:val="20"/>
        </w:rPr>
        <w:t>unique</w:t>
      </w:r>
      <w:r w:rsidR="00774937" w:rsidRPr="000F5C6F">
        <w:rPr>
          <w:rFonts w:cs="Times New Roman"/>
          <w:sz w:val="20"/>
          <w:szCs w:val="20"/>
        </w:rPr>
        <w:t xml:space="preserve"> </w:t>
      </w:r>
      <w:proofErr w:type="spellStart"/>
      <w:r w:rsidR="00774937" w:rsidRPr="000F5C6F">
        <w:rPr>
          <w:rFonts w:cs="Times New Roman"/>
          <w:sz w:val="20"/>
          <w:szCs w:val="20"/>
        </w:rPr>
        <w:t>rental_ids</w:t>
      </w:r>
      <w:proofErr w:type="spellEnd"/>
      <w:r w:rsidR="00774937" w:rsidRPr="000F5C6F">
        <w:rPr>
          <w:rFonts w:cs="Times New Roman"/>
          <w:sz w:val="20"/>
          <w:szCs w:val="20"/>
        </w:rPr>
        <w:t xml:space="preserve"> for </w:t>
      </w:r>
      <w:r w:rsidR="007C5DFD" w:rsidRPr="000F5C6F">
        <w:rPr>
          <w:rFonts w:cs="Times New Roman"/>
          <w:sz w:val="20"/>
          <w:szCs w:val="20"/>
        </w:rPr>
        <w:t>rentals</w:t>
      </w:r>
      <w:r w:rsidR="00774937" w:rsidRPr="000F5C6F">
        <w:rPr>
          <w:rFonts w:cs="Times New Roman"/>
          <w:sz w:val="20"/>
          <w:szCs w:val="20"/>
        </w:rPr>
        <w:t xml:space="preserve"> in the rental table.</w:t>
      </w:r>
    </w:p>
    <w:p w14:paraId="313FAC20" w14:textId="0DEEBBB4" w:rsidR="002726EF" w:rsidRPr="000F5C6F" w:rsidRDefault="00774937" w:rsidP="00396974">
      <w:pPr>
        <w:pStyle w:val="ListParagraph"/>
        <w:numPr>
          <w:ilvl w:val="0"/>
          <w:numId w:val="12"/>
        </w:numPr>
        <w:spacing w:after="0" w:line="240" w:lineRule="auto"/>
        <w:rPr>
          <w:rFonts w:cs="Times New Roman"/>
          <w:sz w:val="20"/>
          <w:szCs w:val="20"/>
        </w:rPr>
      </w:pPr>
      <w:proofErr w:type="spellStart"/>
      <w:r w:rsidRPr="000F5C6F">
        <w:rPr>
          <w:rFonts w:cs="Times New Roman"/>
          <w:sz w:val="20"/>
          <w:szCs w:val="20"/>
        </w:rPr>
        <w:t>store_id</w:t>
      </w:r>
      <w:proofErr w:type="spellEnd"/>
      <w:r w:rsidRPr="000F5C6F">
        <w:rPr>
          <w:rFonts w:cs="Times New Roman"/>
          <w:sz w:val="20"/>
          <w:szCs w:val="20"/>
        </w:rPr>
        <w:t xml:space="preserve"> SMALLINT –</w:t>
      </w:r>
      <w:r w:rsidR="002726EF" w:rsidRPr="000F5C6F">
        <w:rPr>
          <w:rFonts w:cs="Times New Roman"/>
          <w:sz w:val="20"/>
          <w:szCs w:val="20"/>
        </w:rPr>
        <w:t xml:space="preserve"> Single digit, there are only two store locations, store 1 and store 2.</w:t>
      </w:r>
    </w:p>
    <w:p w14:paraId="28F16C53" w14:textId="72BB13AD" w:rsidR="002726EF" w:rsidRPr="000F5C6F" w:rsidRDefault="002726EF" w:rsidP="002726EF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</w:p>
    <w:p w14:paraId="0544F663" w14:textId="77777777" w:rsidR="002726EF" w:rsidRPr="000F5C6F" w:rsidRDefault="002726EF" w:rsidP="002726EF">
      <w:pPr>
        <w:pStyle w:val="ListParagraph"/>
        <w:spacing w:after="0" w:line="240" w:lineRule="auto"/>
        <w:ind w:left="1440"/>
        <w:rPr>
          <w:rFonts w:cs="Times New Roman"/>
          <w:sz w:val="20"/>
          <w:szCs w:val="20"/>
        </w:rPr>
      </w:pPr>
    </w:p>
    <w:p w14:paraId="6B0DF0ED" w14:textId="7D7E3F44" w:rsidR="007C5A19" w:rsidRPr="000F5C6F" w:rsidRDefault="001F52E4" w:rsidP="007C5A19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t xml:space="preserve">Identify at least two specific </w:t>
      </w:r>
      <w:proofErr w:type="gramStart"/>
      <w:r w:rsidRPr="000F5C6F">
        <w:rPr>
          <w:rFonts w:cs="Times New Roman"/>
          <w:b/>
          <w:bCs/>
          <w:sz w:val="20"/>
          <w:szCs w:val="20"/>
        </w:rPr>
        <w:t>tables</w:t>
      </w:r>
      <w:proofErr w:type="gramEnd"/>
    </w:p>
    <w:p w14:paraId="01AB41AB" w14:textId="1CCBEE05" w:rsidR="00752770" w:rsidRPr="000F5C6F" w:rsidRDefault="00752770" w:rsidP="00A22D0D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.</w:t>
      </w:r>
    </w:p>
    <w:tbl>
      <w:tblPr>
        <w:tblStyle w:val="GridTable4"/>
        <w:tblW w:w="5749" w:type="pct"/>
        <w:tblInd w:w="-496" w:type="dxa"/>
        <w:tblLook w:val="04A0" w:firstRow="1" w:lastRow="0" w:firstColumn="1" w:lastColumn="0" w:noHBand="0" w:noVBand="1"/>
      </w:tblPr>
      <w:tblGrid>
        <w:gridCol w:w="1561"/>
        <w:gridCol w:w="1316"/>
        <w:gridCol w:w="1623"/>
        <w:gridCol w:w="2828"/>
        <w:gridCol w:w="3423"/>
      </w:tblGrid>
      <w:tr w:rsidR="000F5C6F" w:rsidRPr="000F5C6F" w14:paraId="6811B810" w14:textId="47451D80" w:rsidTr="00512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6366D87A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Variable name</w:t>
            </w:r>
          </w:p>
        </w:tc>
        <w:tc>
          <w:tcPr>
            <w:tcW w:w="612" w:type="pct"/>
          </w:tcPr>
          <w:p w14:paraId="37DBE709" w14:textId="38325AA8" w:rsidR="0051277C" w:rsidRPr="000F5C6F" w:rsidRDefault="0051277C" w:rsidP="006823C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755" w:type="pct"/>
          </w:tcPr>
          <w:p w14:paraId="7B8B9B94" w14:textId="31A8E813" w:rsidR="0051277C" w:rsidRPr="000F5C6F" w:rsidRDefault="0051277C" w:rsidP="006823C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  <w:t xml:space="preserve">Table Going in </w:t>
            </w:r>
          </w:p>
        </w:tc>
        <w:tc>
          <w:tcPr>
            <w:tcW w:w="1315" w:type="pct"/>
          </w:tcPr>
          <w:p w14:paraId="35DC861C" w14:textId="5496916E" w:rsidR="0051277C" w:rsidRPr="000F5C6F" w:rsidRDefault="0051277C" w:rsidP="006823C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Table Coming From</w:t>
            </w:r>
          </w:p>
        </w:tc>
        <w:tc>
          <w:tcPr>
            <w:tcW w:w="1592" w:type="pct"/>
          </w:tcPr>
          <w:p w14:paraId="41898161" w14:textId="137926BD" w:rsidR="0051277C" w:rsidRPr="000F5C6F" w:rsidRDefault="0051277C" w:rsidP="006823C0">
            <w:pPr>
              <w:spacing w:line="240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Description</w:t>
            </w:r>
          </w:p>
        </w:tc>
      </w:tr>
      <w:tr w:rsidR="000F5C6F" w:rsidRPr="000F5C6F" w14:paraId="162E808E" w14:textId="379F4F1C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0ACF1A21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Rental_id</w:t>
            </w:r>
            <w:proofErr w:type="spellEnd"/>
          </w:p>
        </w:tc>
        <w:tc>
          <w:tcPr>
            <w:tcW w:w="612" w:type="pct"/>
          </w:tcPr>
          <w:p w14:paraId="334DFD69" w14:textId="176ECB7D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5" w:type="pct"/>
          </w:tcPr>
          <w:p w14:paraId="462A0F12" w14:textId="1AA47CA1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56911063" w14:textId="77777777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1592" w:type="pct"/>
          </w:tcPr>
          <w:p w14:paraId="75AAC620" w14:textId="451E148D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Unique rental IDs from the rental table, will be counted by date and store to update the summary report.</w:t>
            </w:r>
          </w:p>
        </w:tc>
      </w:tr>
      <w:tr w:rsidR="000F5C6F" w:rsidRPr="000F5C6F" w14:paraId="64BEF191" w14:textId="548AF1CB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11069238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612" w:type="pct"/>
          </w:tcPr>
          <w:p w14:paraId="274F285E" w14:textId="64928D35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755" w:type="pct"/>
          </w:tcPr>
          <w:p w14:paraId="44241E86" w14:textId="6A67B31C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38B3CCA7" w14:textId="77777777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592" w:type="pct"/>
          </w:tcPr>
          <w:p w14:paraId="716ACB17" w14:textId="13FB884F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Single digit, there are only two store locations, store 1 and store 2.</w:t>
            </w:r>
          </w:p>
        </w:tc>
      </w:tr>
      <w:tr w:rsidR="000F5C6F" w:rsidRPr="000F5C6F" w14:paraId="715DEF1B" w14:textId="51A0F3FE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0C462BC9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Film_title</w:t>
            </w:r>
            <w:proofErr w:type="spellEnd"/>
          </w:p>
        </w:tc>
        <w:tc>
          <w:tcPr>
            <w:tcW w:w="612" w:type="pct"/>
          </w:tcPr>
          <w:p w14:paraId="1378CD50" w14:textId="145264E2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5" w:type="pct"/>
          </w:tcPr>
          <w:p w14:paraId="7B0A64E7" w14:textId="5D013C72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58CDFC89" w14:textId="77777777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film</w:t>
            </w:r>
          </w:p>
        </w:tc>
        <w:tc>
          <w:tcPr>
            <w:tcW w:w="1592" w:type="pct"/>
          </w:tcPr>
          <w:p w14:paraId="26BD480B" w14:textId="6E882A46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Title of the film for reports run on this table.</w:t>
            </w:r>
          </w:p>
        </w:tc>
      </w:tr>
      <w:tr w:rsidR="000F5C6F" w:rsidRPr="000F5C6F" w14:paraId="7B3AB637" w14:textId="2E5CB737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3BAAC8C2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Film_genre</w:t>
            </w:r>
            <w:proofErr w:type="spellEnd"/>
          </w:p>
        </w:tc>
        <w:tc>
          <w:tcPr>
            <w:tcW w:w="612" w:type="pct"/>
          </w:tcPr>
          <w:p w14:paraId="774715B0" w14:textId="6BA66EE8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5" w:type="pct"/>
          </w:tcPr>
          <w:p w14:paraId="21E48E53" w14:textId="073E2CBD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5834C371" w14:textId="77777777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category</w:t>
            </w:r>
          </w:p>
        </w:tc>
        <w:tc>
          <w:tcPr>
            <w:tcW w:w="1592" w:type="pct"/>
          </w:tcPr>
          <w:p w14:paraId="35ED8170" w14:textId="0283381F" w:rsidR="0051277C" w:rsidRPr="000F5C6F" w:rsidRDefault="0051277C" w:rsidP="006823C0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Genre of film for reports run on this table.</w:t>
            </w:r>
          </w:p>
        </w:tc>
      </w:tr>
      <w:tr w:rsidR="000F5C6F" w:rsidRPr="000F5C6F" w14:paraId="574047F3" w14:textId="5C727ABC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166D58F7" w14:textId="77777777" w:rsidR="0051277C" w:rsidRPr="000F5C6F" w:rsidRDefault="0051277C" w:rsidP="006823C0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Rental_date</w:t>
            </w:r>
            <w:proofErr w:type="spellEnd"/>
          </w:p>
        </w:tc>
        <w:tc>
          <w:tcPr>
            <w:tcW w:w="612" w:type="pct"/>
          </w:tcPr>
          <w:p w14:paraId="614DFF57" w14:textId="10F2731D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755" w:type="pct"/>
          </w:tcPr>
          <w:p w14:paraId="7BFAAE4E" w14:textId="67E54326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detailed table</w:t>
            </w:r>
          </w:p>
        </w:tc>
        <w:tc>
          <w:tcPr>
            <w:tcW w:w="1315" w:type="pct"/>
          </w:tcPr>
          <w:p w14:paraId="5AFDD77A" w14:textId="77777777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1592" w:type="pct"/>
          </w:tcPr>
          <w:p w14:paraId="2EDB5C68" w14:textId="080CC6C7" w:rsidR="0051277C" w:rsidRPr="000F5C6F" w:rsidRDefault="0051277C" w:rsidP="006823C0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Date of rental will be changed to obtain rentals by month for the detailed and summary table</w:t>
            </w:r>
          </w:p>
        </w:tc>
      </w:tr>
      <w:tr w:rsidR="000F5C6F" w:rsidRPr="000F5C6F" w14:paraId="007AE14F" w14:textId="222827D8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  <w:shd w:val="clear" w:color="auto" w:fill="000000" w:themeFill="text1"/>
          </w:tcPr>
          <w:p w14:paraId="58150CF1" w14:textId="75B2B003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Variable name</w:t>
            </w:r>
          </w:p>
        </w:tc>
        <w:tc>
          <w:tcPr>
            <w:tcW w:w="612" w:type="pct"/>
            <w:shd w:val="clear" w:color="auto" w:fill="000000" w:themeFill="text1"/>
          </w:tcPr>
          <w:p w14:paraId="70DCF0BA" w14:textId="7777777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55" w:type="pct"/>
            <w:shd w:val="clear" w:color="auto" w:fill="000000" w:themeFill="text1"/>
          </w:tcPr>
          <w:p w14:paraId="3A9E6752" w14:textId="0EEE8E7C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Going in </w:t>
            </w:r>
          </w:p>
        </w:tc>
        <w:tc>
          <w:tcPr>
            <w:tcW w:w="1315" w:type="pct"/>
            <w:shd w:val="clear" w:color="auto" w:fill="000000" w:themeFill="text1"/>
          </w:tcPr>
          <w:p w14:paraId="69EE9299" w14:textId="7015BA7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Table Coming From</w:t>
            </w:r>
          </w:p>
        </w:tc>
        <w:tc>
          <w:tcPr>
            <w:tcW w:w="1592" w:type="pct"/>
            <w:shd w:val="clear" w:color="auto" w:fill="000000" w:themeFill="text1"/>
          </w:tcPr>
          <w:p w14:paraId="798D4C4D" w14:textId="7777777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5C6F" w:rsidRPr="000F5C6F" w14:paraId="71472441" w14:textId="452195C4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0522527E" w14:textId="60211018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rental_month</w:t>
            </w:r>
            <w:proofErr w:type="spellEnd"/>
          </w:p>
        </w:tc>
        <w:tc>
          <w:tcPr>
            <w:tcW w:w="612" w:type="pct"/>
          </w:tcPr>
          <w:p w14:paraId="7EE0BCA6" w14:textId="6E272C40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VARCHAR</w:t>
            </w:r>
          </w:p>
        </w:tc>
        <w:tc>
          <w:tcPr>
            <w:tcW w:w="755" w:type="pct"/>
          </w:tcPr>
          <w:p w14:paraId="10C3677F" w14:textId="6A3B455C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1315" w:type="pct"/>
          </w:tcPr>
          <w:p w14:paraId="33662932" w14:textId="77777777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1592" w:type="pct"/>
          </w:tcPr>
          <w:p w14:paraId="347B4ECE" w14:textId="7CC6211E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Produced by changing rental date, changes the month from date to string.</w:t>
            </w:r>
          </w:p>
        </w:tc>
      </w:tr>
      <w:tr w:rsidR="000F5C6F" w:rsidRPr="000F5C6F" w14:paraId="052291C4" w14:textId="0748977B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7000EE00" w14:textId="1A3EB51E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rental_year</w:t>
            </w:r>
            <w:proofErr w:type="spellEnd"/>
          </w:p>
        </w:tc>
        <w:tc>
          <w:tcPr>
            <w:tcW w:w="612" w:type="pct"/>
          </w:tcPr>
          <w:p w14:paraId="53197B81" w14:textId="4B2C68E1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755" w:type="pct"/>
          </w:tcPr>
          <w:p w14:paraId="6EB75ED2" w14:textId="0606EF5D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1315" w:type="pct"/>
          </w:tcPr>
          <w:p w14:paraId="0BBDA2FE" w14:textId="18EFB45A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</w:t>
            </w:r>
          </w:p>
        </w:tc>
        <w:tc>
          <w:tcPr>
            <w:tcW w:w="1592" w:type="pct"/>
          </w:tcPr>
          <w:p w14:paraId="06E7ED34" w14:textId="77A498E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Changing rental date, changes year from date to integer.</w:t>
            </w:r>
          </w:p>
        </w:tc>
      </w:tr>
      <w:tr w:rsidR="000F5C6F" w:rsidRPr="000F5C6F" w14:paraId="3FC42BD8" w14:textId="0CC97A37" w:rsidTr="00512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5146D3C3" w14:textId="602B2B2E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rentals_sum</w:t>
            </w:r>
            <w:proofErr w:type="spellEnd"/>
          </w:p>
        </w:tc>
        <w:tc>
          <w:tcPr>
            <w:tcW w:w="612" w:type="pct"/>
          </w:tcPr>
          <w:p w14:paraId="388DB43A" w14:textId="779A8F2F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BIGINT</w:t>
            </w:r>
          </w:p>
        </w:tc>
        <w:tc>
          <w:tcPr>
            <w:tcW w:w="755" w:type="pct"/>
          </w:tcPr>
          <w:p w14:paraId="2536CD50" w14:textId="5E27D11A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1315" w:type="pct"/>
          </w:tcPr>
          <w:p w14:paraId="426F3800" w14:textId="42AA33DD" w:rsidR="0051277C" w:rsidRPr="000F5C6F" w:rsidRDefault="0051277C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 Aggregate</w:t>
            </w:r>
            <w:r w:rsidR="00876FE9"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count of all unique </w:t>
            </w:r>
            <w:proofErr w:type="spellStart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rental_ids</w:t>
            </w:r>
            <w:proofErr w:type="spellEnd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2" w:type="pct"/>
          </w:tcPr>
          <w:p w14:paraId="28624AA7" w14:textId="23DD0D32" w:rsidR="0051277C" w:rsidRPr="000F5C6F" w:rsidRDefault="00A379E9" w:rsidP="00B44EB3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Aggregate column, count of all unique </w:t>
            </w:r>
            <w:proofErr w:type="spellStart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rental_ids</w:t>
            </w:r>
            <w:proofErr w:type="spellEnd"/>
            <w:r w:rsidRPr="000F5C6F">
              <w:rPr>
                <w:rFonts w:ascii="Times New Roman" w:hAnsi="Times New Roman" w:cs="Times New Roman"/>
                <w:sz w:val="20"/>
                <w:szCs w:val="20"/>
              </w:rPr>
              <w:t xml:space="preserve"> for rentals in the rental table.</w:t>
            </w:r>
          </w:p>
        </w:tc>
      </w:tr>
      <w:tr w:rsidR="000F5C6F" w:rsidRPr="000F5C6F" w14:paraId="5BAB32B4" w14:textId="36D9085A" w:rsidTr="00512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pct"/>
          </w:tcPr>
          <w:p w14:paraId="63D2E11F" w14:textId="77777777" w:rsidR="0051277C" w:rsidRPr="000F5C6F" w:rsidRDefault="0051277C" w:rsidP="00B44EB3">
            <w:pPr>
              <w:spacing w:line="240" w:lineRule="auto"/>
              <w:ind w:firstLine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proofErr w:type="spellStart"/>
            <w:r w:rsidRPr="000F5C6F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Store_id</w:t>
            </w:r>
            <w:proofErr w:type="spellEnd"/>
          </w:p>
        </w:tc>
        <w:tc>
          <w:tcPr>
            <w:tcW w:w="612" w:type="pct"/>
          </w:tcPr>
          <w:p w14:paraId="10888290" w14:textId="2A4A5DA5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SMALLINT</w:t>
            </w:r>
          </w:p>
        </w:tc>
        <w:tc>
          <w:tcPr>
            <w:tcW w:w="755" w:type="pct"/>
          </w:tcPr>
          <w:p w14:paraId="2C13526E" w14:textId="694ED684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summary table</w:t>
            </w:r>
          </w:p>
        </w:tc>
        <w:tc>
          <w:tcPr>
            <w:tcW w:w="1315" w:type="pct"/>
          </w:tcPr>
          <w:p w14:paraId="7C4E1C93" w14:textId="77777777" w:rsidR="0051277C" w:rsidRPr="000F5C6F" w:rsidRDefault="0051277C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</w:p>
        </w:tc>
        <w:tc>
          <w:tcPr>
            <w:tcW w:w="1592" w:type="pct"/>
          </w:tcPr>
          <w:p w14:paraId="3F2237A4" w14:textId="19E7B336" w:rsidR="0051277C" w:rsidRPr="000F5C6F" w:rsidRDefault="00A379E9" w:rsidP="00B44EB3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0F5C6F">
              <w:rPr>
                <w:rFonts w:ascii="Times New Roman" w:hAnsi="Times New Roman" w:cs="Times New Roman"/>
                <w:sz w:val="20"/>
                <w:szCs w:val="20"/>
              </w:rPr>
              <w:t>Single digit, there are only two store locations, store 1 and store 2.</w:t>
            </w:r>
          </w:p>
        </w:tc>
      </w:tr>
    </w:tbl>
    <w:p w14:paraId="2A2EE07D" w14:textId="77777777" w:rsidR="001676FB" w:rsidRPr="000F5C6F" w:rsidRDefault="001676FB" w:rsidP="00752770">
      <w:pPr>
        <w:pStyle w:val="ListParagraph"/>
        <w:spacing w:after="0" w:line="480" w:lineRule="auto"/>
        <w:rPr>
          <w:rFonts w:cs="Times New Roman"/>
          <w:sz w:val="20"/>
          <w:szCs w:val="20"/>
        </w:rPr>
      </w:pPr>
    </w:p>
    <w:p w14:paraId="10E0B1D5" w14:textId="7CA72720" w:rsidR="00A6248F" w:rsidRPr="000F5C6F" w:rsidRDefault="00F1022B" w:rsidP="00463E1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t xml:space="preserve">Identify at least one field in the detailed </w:t>
      </w:r>
      <w:proofErr w:type="gramStart"/>
      <w:r w:rsidRPr="000F5C6F">
        <w:rPr>
          <w:rFonts w:cs="Times New Roman"/>
          <w:b/>
          <w:bCs/>
          <w:sz w:val="20"/>
          <w:szCs w:val="20"/>
        </w:rPr>
        <w:t>table</w:t>
      </w:r>
      <w:proofErr w:type="gramEnd"/>
      <w:r w:rsidRPr="000F5C6F">
        <w:rPr>
          <w:rFonts w:cs="Times New Roman"/>
          <w:b/>
          <w:bCs/>
          <w:sz w:val="20"/>
          <w:szCs w:val="20"/>
        </w:rPr>
        <w:t xml:space="preserve"> </w:t>
      </w:r>
    </w:p>
    <w:p w14:paraId="59ED3196" w14:textId="3F443DD7" w:rsidR="007D48CE" w:rsidRPr="000F5C6F" w:rsidRDefault="007D48CE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bookmarkStart w:id="1" w:name="_Hlk154161198"/>
      <w:r w:rsidRPr="000F5C6F">
        <w:rPr>
          <w:rFonts w:cs="Times New Roman"/>
          <w:sz w:val="20"/>
          <w:szCs w:val="20"/>
        </w:rPr>
        <w:t>Date of rental</w:t>
      </w:r>
      <w:r w:rsidR="0056340A" w:rsidRPr="000F5C6F">
        <w:rPr>
          <w:rFonts w:cs="Times New Roman"/>
          <w:sz w:val="20"/>
          <w:szCs w:val="20"/>
        </w:rPr>
        <w:t xml:space="preserve"> (</w:t>
      </w:r>
      <w:proofErr w:type="spellStart"/>
      <w:r w:rsidR="0056340A" w:rsidRPr="000F5C6F">
        <w:rPr>
          <w:rFonts w:cs="Times New Roman"/>
          <w:sz w:val="20"/>
          <w:szCs w:val="20"/>
        </w:rPr>
        <w:t>Rental_date</w:t>
      </w:r>
      <w:proofErr w:type="spellEnd"/>
      <w:r w:rsidR="0056340A" w:rsidRPr="000F5C6F">
        <w:rPr>
          <w:rFonts w:cs="Times New Roman"/>
          <w:sz w:val="20"/>
          <w:szCs w:val="20"/>
        </w:rPr>
        <w:t>)</w:t>
      </w:r>
      <w:r w:rsidRPr="000F5C6F">
        <w:rPr>
          <w:rFonts w:cs="Times New Roman"/>
          <w:sz w:val="20"/>
          <w:szCs w:val="20"/>
        </w:rPr>
        <w:t xml:space="preserve"> will be changed to </w:t>
      </w:r>
      <w:r w:rsidR="00E26B03" w:rsidRPr="000F5C6F">
        <w:rPr>
          <w:rFonts w:cs="Times New Roman"/>
          <w:sz w:val="20"/>
          <w:szCs w:val="20"/>
        </w:rPr>
        <w:t xml:space="preserve">month </w:t>
      </w:r>
      <w:proofErr w:type="gramStart"/>
      <w:r w:rsidR="00E26B03" w:rsidRPr="000F5C6F">
        <w:rPr>
          <w:rFonts w:cs="Times New Roman"/>
          <w:sz w:val="20"/>
          <w:szCs w:val="20"/>
        </w:rPr>
        <w:t>in order to</w:t>
      </w:r>
      <w:proofErr w:type="gramEnd"/>
      <w:r w:rsidR="00E26B03" w:rsidRPr="000F5C6F">
        <w:rPr>
          <w:rFonts w:cs="Times New Roman"/>
          <w:sz w:val="20"/>
          <w:szCs w:val="20"/>
        </w:rPr>
        <w:t xml:space="preserve"> </w:t>
      </w:r>
      <w:r w:rsidRPr="000F5C6F">
        <w:rPr>
          <w:rFonts w:cs="Times New Roman"/>
          <w:sz w:val="20"/>
          <w:szCs w:val="20"/>
        </w:rPr>
        <w:t xml:space="preserve">obtain rentals by month for the detailed and summary table </w:t>
      </w:r>
      <w:r w:rsidR="004F5318" w:rsidRPr="000F5C6F">
        <w:rPr>
          <w:rFonts w:cs="Times New Roman"/>
          <w:sz w:val="20"/>
          <w:szCs w:val="20"/>
        </w:rPr>
        <w:t xml:space="preserve">by utilizing </w:t>
      </w:r>
      <w:r w:rsidR="002739B0" w:rsidRPr="000F5C6F">
        <w:rPr>
          <w:rFonts w:cs="Times New Roman"/>
          <w:sz w:val="20"/>
          <w:szCs w:val="20"/>
        </w:rPr>
        <w:t>a user-defined function.</w:t>
      </w:r>
    </w:p>
    <w:p w14:paraId="656EC74E" w14:textId="17C394B0" w:rsidR="00C37443" w:rsidRPr="000F5C6F" w:rsidRDefault="002739B0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T</w:t>
      </w:r>
      <w:r w:rsidR="00EF6852" w:rsidRPr="000F5C6F">
        <w:rPr>
          <w:rFonts w:cs="Times New Roman"/>
          <w:sz w:val="20"/>
          <w:szCs w:val="20"/>
        </w:rPr>
        <w:t xml:space="preserve">he </w:t>
      </w:r>
      <w:r w:rsidR="008C0292" w:rsidRPr="000F5C6F">
        <w:rPr>
          <w:rFonts w:cs="Times New Roman"/>
          <w:sz w:val="20"/>
          <w:szCs w:val="20"/>
        </w:rPr>
        <w:t xml:space="preserve">DVD Dataset </w:t>
      </w:r>
      <w:r w:rsidR="001F2E69" w:rsidRPr="000F5C6F">
        <w:rPr>
          <w:rFonts w:cs="Times New Roman"/>
          <w:sz w:val="20"/>
          <w:szCs w:val="20"/>
        </w:rPr>
        <w:t xml:space="preserve">business report </w:t>
      </w:r>
      <w:r w:rsidR="008C0292" w:rsidRPr="000F5C6F">
        <w:rPr>
          <w:rFonts w:cs="Times New Roman"/>
          <w:sz w:val="20"/>
          <w:szCs w:val="20"/>
        </w:rPr>
        <w:t xml:space="preserve">is </w:t>
      </w:r>
      <w:r w:rsidR="00FE37BF" w:rsidRPr="000F5C6F">
        <w:rPr>
          <w:rFonts w:cs="Times New Roman"/>
          <w:sz w:val="20"/>
          <w:szCs w:val="20"/>
        </w:rPr>
        <w:t>an analysis</w:t>
      </w:r>
      <w:r w:rsidR="008C0292" w:rsidRPr="000F5C6F">
        <w:rPr>
          <w:rFonts w:cs="Times New Roman"/>
          <w:sz w:val="20"/>
          <w:szCs w:val="20"/>
        </w:rPr>
        <w:t xml:space="preserve"> of sales per store by month</w:t>
      </w:r>
      <w:r w:rsidR="001F2E69" w:rsidRPr="000F5C6F">
        <w:rPr>
          <w:rFonts w:cs="Times New Roman"/>
          <w:sz w:val="20"/>
          <w:szCs w:val="20"/>
        </w:rPr>
        <w:t xml:space="preserve">. Having the month spelled out will make the report easier to </w:t>
      </w:r>
      <w:r w:rsidR="00FE37BF" w:rsidRPr="000F5C6F">
        <w:rPr>
          <w:rFonts w:cs="Times New Roman"/>
          <w:sz w:val="20"/>
          <w:szCs w:val="20"/>
        </w:rPr>
        <w:t xml:space="preserve">read and understand. </w:t>
      </w:r>
    </w:p>
    <w:p w14:paraId="2F33F097" w14:textId="77777777" w:rsidR="002653BE" w:rsidRPr="000F5C6F" w:rsidRDefault="002653BE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p w14:paraId="675C2F01" w14:textId="77777777" w:rsidR="002653BE" w:rsidRPr="000F5C6F" w:rsidRDefault="002653BE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bookmarkEnd w:id="1"/>
    <w:p w14:paraId="04E97FAA" w14:textId="77777777" w:rsidR="00DD4F60" w:rsidRPr="000F5C6F" w:rsidRDefault="00DD4F60" w:rsidP="00DD4F6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p w14:paraId="1712E411" w14:textId="21683934" w:rsidR="00A6248F" w:rsidRPr="000F5C6F" w:rsidRDefault="00A6248F" w:rsidP="0039545E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lastRenderedPageBreak/>
        <w:t xml:space="preserve"> </w:t>
      </w:r>
      <w:r w:rsidR="00F1022B" w:rsidRPr="000F5C6F">
        <w:rPr>
          <w:rFonts w:cs="Times New Roman"/>
          <w:b/>
          <w:bCs/>
          <w:sz w:val="20"/>
          <w:szCs w:val="20"/>
        </w:rPr>
        <w:t xml:space="preserve">Explain the different business uses of the </w:t>
      </w:r>
      <w:proofErr w:type="gramStart"/>
      <w:r w:rsidR="00F1022B" w:rsidRPr="000F5C6F">
        <w:rPr>
          <w:rFonts w:cs="Times New Roman"/>
          <w:b/>
          <w:bCs/>
          <w:sz w:val="20"/>
          <w:szCs w:val="20"/>
        </w:rPr>
        <w:t>reports</w:t>
      </w:r>
      <w:proofErr w:type="gramEnd"/>
    </w:p>
    <w:p w14:paraId="6DC1292E" w14:textId="43948654" w:rsidR="00911D0B" w:rsidRPr="000F5C6F" w:rsidRDefault="00325AF3" w:rsidP="00B57E58">
      <w:pPr>
        <w:pStyle w:val="ListParagraph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T</w:t>
      </w:r>
      <w:r w:rsidR="00B57E58" w:rsidRPr="000F5C6F">
        <w:rPr>
          <w:rFonts w:cs="Times New Roman"/>
          <w:sz w:val="20"/>
          <w:szCs w:val="20"/>
        </w:rPr>
        <w:t xml:space="preserve">he detailed report table </w:t>
      </w:r>
      <w:r w:rsidRPr="000F5C6F">
        <w:rPr>
          <w:rFonts w:cs="Times New Roman"/>
          <w:sz w:val="20"/>
          <w:szCs w:val="20"/>
        </w:rPr>
        <w:t xml:space="preserve">contains </w:t>
      </w:r>
      <w:r w:rsidR="00B57E58" w:rsidRPr="000F5C6F">
        <w:rPr>
          <w:rFonts w:cs="Times New Roman"/>
          <w:sz w:val="20"/>
          <w:szCs w:val="20"/>
        </w:rPr>
        <w:t xml:space="preserve">individual rental id, the store id, </w:t>
      </w:r>
      <w:r w:rsidR="00356E15" w:rsidRPr="000F5C6F">
        <w:rPr>
          <w:rFonts w:cs="Times New Roman"/>
          <w:sz w:val="20"/>
          <w:szCs w:val="20"/>
        </w:rPr>
        <w:t xml:space="preserve">film title, </w:t>
      </w:r>
      <w:r w:rsidR="001E3ADB" w:rsidRPr="000F5C6F">
        <w:rPr>
          <w:rFonts w:cs="Times New Roman"/>
          <w:sz w:val="20"/>
          <w:szCs w:val="20"/>
        </w:rPr>
        <w:t xml:space="preserve">film genre and </w:t>
      </w:r>
      <w:r w:rsidR="00B57E58" w:rsidRPr="000F5C6F">
        <w:rPr>
          <w:rFonts w:cs="Times New Roman"/>
          <w:sz w:val="20"/>
          <w:szCs w:val="20"/>
        </w:rPr>
        <w:t>rental date</w:t>
      </w:r>
      <w:r w:rsidR="00205A85" w:rsidRPr="000F5C6F">
        <w:rPr>
          <w:rFonts w:cs="Times New Roman"/>
          <w:sz w:val="20"/>
          <w:szCs w:val="20"/>
        </w:rPr>
        <w:t xml:space="preserve"> records</w:t>
      </w:r>
      <w:r w:rsidR="00B57E58" w:rsidRPr="000F5C6F">
        <w:rPr>
          <w:rFonts w:cs="Times New Roman"/>
          <w:sz w:val="20"/>
          <w:szCs w:val="20"/>
        </w:rPr>
        <w:t xml:space="preserve">. </w:t>
      </w:r>
      <w:r w:rsidR="00205A85" w:rsidRPr="000F5C6F">
        <w:rPr>
          <w:rFonts w:cs="Times New Roman"/>
          <w:sz w:val="20"/>
          <w:szCs w:val="20"/>
        </w:rPr>
        <w:t>T</w:t>
      </w:r>
      <w:r w:rsidR="00B57E58" w:rsidRPr="000F5C6F">
        <w:rPr>
          <w:rFonts w:cs="Times New Roman"/>
          <w:sz w:val="20"/>
          <w:szCs w:val="20"/>
        </w:rPr>
        <w:t>he summary report</w:t>
      </w:r>
      <w:r w:rsidR="00205A85" w:rsidRPr="000F5C6F">
        <w:rPr>
          <w:rFonts w:cs="Times New Roman"/>
          <w:sz w:val="20"/>
          <w:szCs w:val="20"/>
        </w:rPr>
        <w:t xml:space="preserve"> will be created </w:t>
      </w:r>
      <w:r w:rsidR="00C7246F" w:rsidRPr="000F5C6F">
        <w:rPr>
          <w:rFonts w:cs="Times New Roman"/>
          <w:sz w:val="20"/>
          <w:szCs w:val="20"/>
        </w:rPr>
        <w:t>off</w:t>
      </w:r>
      <w:r w:rsidR="00911D0B" w:rsidRPr="000F5C6F">
        <w:rPr>
          <w:rFonts w:cs="Times New Roman"/>
          <w:sz w:val="20"/>
          <w:szCs w:val="20"/>
        </w:rPr>
        <w:t xml:space="preserve"> the detailed report table</w:t>
      </w:r>
      <w:r w:rsidR="00C7246F" w:rsidRPr="000F5C6F">
        <w:rPr>
          <w:rFonts w:cs="Times New Roman"/>
          <w:sz w:val="20"/>
          <w:szCs w:val="20"/>
        </w:rPr>
        <w:t xml:space="preserve"> and </w:t>
      </w:r>
      <w:r w:rsidR="00A822BA" w:rsidRPr="000F5C6F">
        <w:rPr>
          <w:rFonts w:cs="Times New Roman"/>
          <w:sz w:val="20"/>
          <w:szCs w:val="20"/>
        </w:rPr>
        <w:t xml:space="preserve">will be </w:t>
      </w:r>
      <w:r w:rsidR="00ED6641" w:rsidRPr="000F5C6F">
        <w:rPr>
          <w:rFonts w:cs="Times New Roman"/>
          <w:sz w:val="20"/>
          <w:szCs w:val="20"/>
        </w:rPr>
        <w:t>a summary</w:t>
      </w:r>
      <w:r w:rsidR="00C7246F" w:rsidRPr="000F5C6F">
        <w:rPr>
          <w:rFonts w:cs="Times New Roman"/>
          <w:sz w:val="20"/>
          <w:szCs w:val="20"/>
        </w:rPr>
        <w:t xml:space="preserve"> </w:t>
      </w:r>
      <w:r w:rsidR="00785CAE" w:rsidRPr="000F5C6F">
        <w:rPr>
          <w:rFonts w:cs="Times New Roman"/>
          <w:sz w:val="20"/>
          <w:szCs w:val="20"/>
        </w:rPr>
        <w:t xml:space="preserve">containing rental </w:t>
      </w:r>
      <w:r w:rsidR="00A37114" w:rsidRPr="000F5C6F">
        <w:rPr>
          <w:rFonts w:cs="Times New Roman"/>
          <w:sz w:val="20"/>
          <w:szCs w:val="20"/>
        </w:rPr>
        <w:t xml:space="preserve">month and </w:t>
      </w:r>
      <w:r w:rsidR="00785CAE" w:rsidRPr="000F5C6F">
        <w:rPr>
          <w:rFonts w:cs="Times New Roman"/>
          <w:sz w:val="20"/>
          <w:szCs w:val="20"/>
        </w:rPr>
        <w:t xml:space="preserve">year, total </w:t>
      </w:r>
      <w:r w:rsidR="001F122C" w:rsidRPr="000F5C6F">
        <w:rPr>
          <w:rFonts w:cs="Times New Roman"/>
          <w:sz w:val="20"/>
          <w:szCs w:val="20"/>
        </w:rPr>
        <w:t>rentals,</w:t>
      </w:r>
      <w:r w:rsidR="00785CAE" w:rsidRPr="000F5C6F">
        <w:rPr>
          <w:rFonts w:cs="Times New Roman"/>
          <w:sz w:val="20"/>
          <w:szCs w:val="20"/>
        </w:rPr>
        <w:t xml:space="preserve"> and store id. </w:t>
      </w:r>
      <w:r w:rsidR="00EB28B5" w:rsidRPr="000F5C6F">
        <w:rPr>
          <w:rFonts w:cs="Times New Roman"/>
          <w:sz w:val="20"/>
          <w:szCs w:val="20"/>
        </w:rPr>
        <w:t xml:space="preserve">The main business use for these reports </w:t>
      </w:r>
      <w:r w:rsidR="006E58F3" w:rsidRPr="000F5C6F">
        <w:rPr>
          <w:rFonts w:cs="Times New Roman"/>
          <w:sz w:val="20"/>
          <w:szCs w:val="20"/>
        </w:rPr>
        <w:t>is</w:t>
      </w:r>
      <w:r w:rsidR="00EB28B5" w:rsidRPr="000F5C6F">
        <w:rPr>
          <w:rFonts w:cs="Times New Roman"/>
          <w:sz w:val="20"/>
          <w:szCs w:val="20"/>
        </w:rPr>
        <w:t xml:space="preserve"> comparing </w:t>
      </w:r>
      <w:r w:rsidR="004018BB" w:rsidRPr="000F5C6F">
        <w:rPr>
          <w:rFonts w:cs="Times New Roman"/>
          <w:sz w:val="20"/>
          <w:szCs w:val="20"/>
        </w:rPr>
        <w:t>the rentals at the two different locations</w:t>
      </w:r>
      <w:r w:rsidR="00D6415D" w:rsidRPr="000F5C6F">
        <w:rPr>
          <w:rFonts w:cs="Times New Roman"/>
          <w:sz w:val="20"/>
          <w:szCs w:val="20"/>
        </w:rPr>
        <w:t xml:space="preserve"> by month</w:t>
      </w:r>
      <w:r w:rsidR="004018BB" w:rsidRPr="000F5C6F">
        <w:rPr>
          <w:rFonts w:cs="Times New Roman"/>
          <w:sz w:val="20"/>
          <w:szCs w:val="20"/>
        </w:rPr>
        <w:t xml:space="preserve">. </w:t>
      </w:r>
    </w:p>
    <w:p w14:paraId="0B88ADA5" w14:textId="7CA18058" w:rsidR="000D3EB1" w:rsidRPr="000F5C6F" w:rsidRDefault="006516B3" w:rsidP="00B57E58">
      <w:pPr>
        <w:pStyle w:val="ListParagraph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ab/>
        <w:t xml:space="preserve">Understanding the difference in rentals by location will enable the business to </w:t>
      </w:r>
      <w:r w:rsidR="00AF7E99" w:rsidRPr="000F5C6F">
        <w:rPr>
          <w:rFonts w:cs="Times New Roman"/>
          <w:sz w:val="20"/>
          <w:szCs w:val="20"/>
        </w:rPr>
        <w:t>make better business decisions</w:t>
      </w:r>
      <w:r w:rsidR="000A2717" w:rsidRPr="000F5C6F">
        <w:rPr>
          <w:rFonts w:cs="Times New Roman"/>
          <w:sz w:val="20"/>
          <w:szCs w:val="20"/>
        </w:rPr>
        <w:t xml:space="preserve"> and utilize location intelligence. </w:t>
      </w:r>
      <w:r w:rsidR="00907EE1" w:rsidRPr="000F5C6F">
        <w:rPr>
          <w:rFonts w:cs="Times New Roman"/>
          <w:sz w:val="20"/>
          <w:szCs w:val="20"/>
        </w:rPr>
        <w:t xml:space="preserve">Some possible benefits of the data produced by these reports </w:t>
      </w:r>
      <w:r w:rsidR="0080315C" w:rsidRPr="000F5C6F">
        <w:rPr>
          <w:rFonts w:cs="Times New Roman"/>
          <w:sz w:val="20"/>
          <w:szCs w:val="20"/>
        </w:rPr>
        <w:t>could include:</w:t>
      </w:r>
    </w:p>
    <w:p w14:paraId="6C5501B1" w14:textId="1A26C411" w:rsidR="0080315C" w:rsidRPr="000F5C6F" w:rsidRDefault="0020000D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Location s</w:t>
      </w:r>
      <w:r w:rsidR="0080315C" w:rsidRPr="000F5C6F">
        <w:rPr>
          <w:rFonts w:cs="Times New Roman"/>
          <w:sz w:val="20"/>
          <w:szCs w:val="20"/>
        </w:rPr>
        <w:t xml:space="preserve">election of </w:t>
      </w:r>
      <w:r w:rsidRPr="000F5C6F">
        <w:rPr>
          <w:rFonts w:cs="Times New Roman"/>
          <w:sz w:val="20"/>
          <w:szCs w:val="20"/>
        </w:rPr>
        <w:t xml:space="preserve">future </w:t>
      </w:r>
      <w:r w:rsidR="0080315C" w:rsidRPr="000F5C6F">
        <w:rPr>
          <w:rFonts w:cs="Times New Roman"/>
          <w:sz w:val="20"/>
          <w:szCs w:val="20"/>
        </w:rPr>
        <w:t>store</w:t>
      </w:r>
      <w:r w:rsidRPr="000F5C6F">
        <w:rPr>
          <w:rFonts w:cs="Times New Roman"/>
          <w:sz w:val="20"/>
          <w:szCs w:val="20"/>
        </w:rPr>
        <w:t>s</w:t>
      </w:r>
    </w:p>
    <w:p w14:paraId="630B379C" w14:textId="60B1C2DD" w:rsidR="00476035" w:rsidRPr="000F5C6F" w:rsidRDefault="00476035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Optimizing marketing campaigns</w:t>
      </w:r>
    </w:p>
    <w:p w14:paraId="15BCB17A" w14:textId="08FAE403" w:rsidR="003F51BB" w:rsidRPr="000F5C6F" w:rsidRDefault="003F51BB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Targeted </w:t>
      </w:r>
      <w:r w:rsidR="00C57188" w:rsidRPr="000F5C6F">
        <w:rPr>
          <w:rFonts w:cs="Times New Roman"/>
          <w:sz w:val="20"/>
          <w:szCs w:val="20"/>
        </w:rPr>
        <w:t>customer marketing campaigns</w:t>
      </w:r>
    </w:p>
    <w:p w14:paraId="34CD16E0" w14:textId="6F2CB5FA" w:rsidR="00476035" w:rsidRPr="000F5C6F" w:rsidRDefault="00D62EC9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Enhanced</w:t>
      </w:r>
      <w:r w:rsidR="00BC352A" w:rsidRPr="000F5C6F">
        <w:rPr>
          <w:rFonts w:cs="Times New Roman"/>
          <w:sz w:val="20"/>
          <w:szCs w:val="20"/>
        </w:rPr>
        <w:t xml:space="preserve"> understanding </w:t>
      </w:r>
      <w:r w:rsidRPr="000F5C6F">
        <w:rPr>
          <w:rFonts w:cs="Times New Roman"/>
          <w:sz w:val="20"/>
          <w:szCs w:val="20"/>
        </w:rPr>
        <w:t>of customer base</w:t>
      </w:r>
    </w:p>
    <w:p w14:paraId="5563D461" w14:textId="5E552DE8" w:rsidR="00A504A0" w:rsidRPr="000F5C6F" w:rsidRDefault="00A504A0" w:rsidP="0080315C">
      <w:pPr>
        <w:pStyle w:val="ListParagraph"/>
        <w:numPr>
          <w:ilvl w:val="0"/>
          <w:numId w:val="13"/>
        </w:numPr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 xml:space="preserve">Ensure staffing reflects the </w:t>
      </w:r>
      <w:r w:rsidR="003F51BB" w:rsidRPr="000F5C6F">
        <w:rPr>
          <w:rFonts w:cs="Times New Roman"/>
          <w:sz w:val="20"/>
          <w:szCs w:val="20"/>
        </w:rPr>
        <w:t xml:space="preserve">customer </w:t>
      </w:r>
      <w:proofErr w:type="gramStart"/>
      <w:r w:rsidR="003F51BB" w:rsidRPr="000F5C6F">
        <w:rPr>
          <w:rFonts w:cs="Times New Roman"/>
          <w:sz w:val="20"/>
          <w:szCs w:val="20"/>
        </w:rPr>
        <w:t>demand</w:t>
      </w:r>
      <w:proofErr w:type="gramEnd"/>
    </w:p>
    <w:p w14:paraId="45962150" w14:textId="77777777" w:rsidR="0080315C" w:rsidRPr="000F5C6F" w:rsidRDefault="0080315C" w:rsidP="00B57E58">
      <w:pPr>
        <w:pStyle w:val="ListParagraph"/>
        <w:rPr>
          <w:rFonts w:cs="Times New Roman"/>
          <w:sz w:val="20"/>
          <w:szCs w:val="20"/>
        </w:rPr>
      </w:pPr>
    </w:p>
    <w:p w14:paraId="4AC40FAE" w14:textId="2F4A55A0" w:rsidR="00A6248F" w:rsidRPr="000F5C6F" w:rsidRDefault="00ED2432" w:rsidP="00026B4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0F5C6F">
        <w:rPr>
          <w:rFonts w:cs="Times New Roman"/>
          <w:b/>
          <w:bCs/>
          <w:sz w:val="20"/>
          <w:szCs w:val="20"/>
        </w:rPr>
        <w:t>Explain how frequently your report</w:t>
      </w:r>
      <w:r w:rsidR="00D11268">
        <w:rPr>
          <w:rFonts w:cs="Times New Roman"/>
          <w:b/>
          <w:bCs/>
          <w:sz w:val="20"/>
          <w:szCs w:val="20"/>
        </w:rPr>
        <w:t xml:space="preserve"> </w:t>
      </w:r>
      <w:proofErr w:type="gramStart"/>
      <w:r w:rsidR="00D11268">
        <w:rPr>
          <w:rFonts w:cs="Times New Roman"/>
          <w:b/>
          <w:bCs/>
          <w:sz w:val="20"/>
          <w:szCs w:val="20"/>
        </w:rPr>
        <w:t>runs</w:t>
      </w:r>
      <w:proofErr w:type="gramEnd"/>
    </w:p>
    <w:p w14:paraId="48EA1493" w14:textId="05CD6147" w:rsidR="006E6B7B" w:rsidRPr="000F5C6F" w:rsidRDefault="00475ACF" w:rsidP="00F86D8B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0F5C6F">
        <w:rPr>
          <w:rFonts w:cs="Times New Roman"/>
          <w:sz w:val="20"/>
          <w:szCs w:val="20"/>
        </w:rPr>
        <w:t>T</w:t>
      </w:r>
      <w:r w:rsidR="005D35D5" w:rsidRPr="000F5C6F">
        <w:rPr>
          <w:rFonts w:cs="Times New Roman"/>
          <w:sz w:val="20"/>
          <w:szCs w:val="20"/>
        </w:rPr>
        <w:t xml:space="preserve">he report be refreshed on the first of each month. </w:t>
      </w:r>
      <w:r w:rsidR="00434812" w:rsidRPr="000F5C6F">
        <w:rPr>
          <w:rFonts w:cs="Times New Roman"/>
          <w:sz w:val="20"/>
          <w:szCs w:val="20"/>
        </w:rPr>
        <w:t xml:space="preserve">The main use case of the report is to compare </w:t>
      </w:r>
      <w:r w:rsidR="00026B43" w:rsidRPr="000F5C6F">
        <w:rPr>
          <w:rFonts w:cs="Times New Roman"/>
          <w:sz w:val="20"/>
          <w:szCs w:val="20"/>
        </w:rPr>
        <w:t xml:space="preserve">rentals of store one vs store two monthly. </w:t>
      </w:r>
      <w:r w:rsidR="000B7965" w:rsidRPr="000F5C6F">
        <w:rPr>
          <w:rFonts w:cs="Times New Roman"/>
          <w:sz w:val="20"/>
          <w:szCs w:val="20"/>
        </w:rPr>
        <w:t>Based on the analysis of store one vs store two</w:t>
      </w:r>
      <w:r w:rsidR="008348D6" w:rsidRPr="000F5C6F">
        <w:rPr>
          <w:rFonts w:cs="Times New Roman"/>
          <w:sz w:val="20"/>
          <w:szCs w:val="20"/>
        </w:rPr>
        <w:t xml:space="preserve">, management will be able to use the information to gain knowledge and </w:t>
      </w:r>
      <w:r w:rsidR="00C633CD" w:rsidRPr="000F5C6F">
        <w:rPr>
          <w:rFonts w:cs="Times New Roman"/>
          <w:sz w:val="20"/>
          <w:szCs w:val="20"/>
        </w:rPr>
        <w:t xml:space="preserve">wisdom </w:t>
      </w:r>
      <w:r w:rsidR="00026B43" w:rsidRPr="000F5C6F">
        <w:rPr>
          <w:rFonts w:cs="Times New Roman"/>
          <w:sz w:val="20"/>
          <w:szCs w:val="20"/>
        </w:rPr>
        <w:t>to</w:t>
      </w:r>
      <w:r w:rsidR="00C633CD" w:rsidRPr="000F5C6F">
        <w:rPr>
          <w:rFonts w:cs="Times New Roman"/>
          <w:sz w:val="20"/>
          <w:szCs w:val="20"/>
        </w:rPr>
        <w:t xml:space="preserve"> apply business decisions that are best for the business. </w:t>
      </w:r>
      <w:r w:rsidR="00026B43" w:rsidRPr="000F5C6F">
        <w:rPr>
          <w:rFonts w:cs="Times New Roman"/>
          <w:sz w:val="20"/>
          <w:szCs w:val="20"/>
        </w:rPr>
        <w:t xml:space="preserve">Logical </w:t>
      </w:r>
      <w:r w:rsidR="00BE787C" w:rsidRPr="000F5C6F">
        <w:rPr>
          <w:rFonts w:cs="Times New Roman"/>
          <w:sz w:val="20"/>
          <w:szCs w:val="20"/>
        </w:rPr>
        <w:t>businesses</w:t>
      </w:r>
      <w:r w:rsidR="00026B43" w:rsidRPr="000F5C6F">
        <w:rPr>
          <w:rFonts w:cs="Times New Roman"/>
          <w:sz w:val="20"/>
          <w:szCs w:val="20"/>
        </w:rPr>
        <w:t xml:space="preserve"> </w:t>
      </w:r>
      <w:r w:rsidR="00BE787C" w:rsidRPr="000F5C6F">
        <w:rPr>
          <w:rFonts w:cs="Times New Roman"/>
          <w:sz w:val="20"/>
          <w:szCs w:val="20"/>
        </w:rPr>
        <w:t xml:space="preserve">decisions </w:t>
      </w:r>
      <w:r w:rsidR="00026B43" w:rsidRPr="000F5C6F">
        <w:rPr>
          <w:rFonts w:cs="Times New Roman"/>
          <w:sz w:val="20"/>
          <w:szCs w:val="20"/>
        </w:rPr>
        <w:t xml:space="preserve">that could be </w:t>
      </w:r>
      <w:r w:rsidR="00BE787C" w:rsidRPr="000F5C6F">
        <w:rPr>
          <w:rFonts w:cs="Times New Roman"/>
          <w:sz w:val="20"/>
          <w:szCs w:val="20"/>
        </w:rPr>
        <w:t xml:space="preserve">drawn from the data include inventory adjustments, </w:t>
      </w:r>
      <w:r w:rsidR="00597205" w:rsidRPr="000F5C6F">
        <w:rPr>
          <w:rFonts w:cs="Times New Roman"/>
          <w:sz w:val="20"/>
          <w:szCs w:val="20"/>
        </w:rPr>
        <w:t>targeted marketing by location,</w:t>
      </w:r>
      <w:r w:rsidR="00C16A92" w:rsidRPr="000F5C6F">
        <w:rPr>
          <w:rFonts w:cs="Times New Roman"/>
          <w:sz w:val="20"/>
          <w:szCs w:val="20"/>
        </w:rPr>
        <w:t xml:space="preserve"> deeper understanding of customer base by location </w:t>
      </w:r>
      <w:r w:rsidR="00AC508E" w:rsidRPr="000F5C6F">
        <w:rPr>
          <w:rFonts w:cs="Times New Roman"/>
          <w:sz w:val="20"/>
          <w:szCs w:val="20"/>
        </w:rPr>
        <w:t xml:space="preserve">and adequately staffing each </w:t>
      </w:r>
      <w:r w:rsidR="00B86D70" w:rsidRPr="000F5C6F">
        <w:rPr>
          <w:rFonts w:cs="Times New Roman"/>
          <w:sz w:val="20"/>
          <w:szCs w:val="20"/>
        </w:rPr>
        <w:t xml:space="preserve">location. </w:t>
      </w:r>
    </w:p>
    <w:p w14:paraId="08952D98" w14:textId="77777777" w:rsidR="00A94565" w:rsidRPr="000F5C6F" w:rsidRDefault="00A94565" w:rsidP="00F86D8B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</w:p>
    <w:p w14:paraId="4281FCC2" w14:textId="6786F7EC" w:rsidR="00A6248F" w:rsidRPr="000F5C6F" w:rsidRDefault="002653BE" w:rsidP="0017561F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F</w:t>
      </w:r>
      <w:r w:rsidR="00ED2432" w:rsidRPr="000F5C6F">
        <w:rPr>
          <w:rFonts w:ascii="Times New Roman" w:hAnsi="Times New Roman" w:cs="Times New Roman"/>
          <w:sz w:val="20"/>
          <w:szCs w:val="20"/>
        </w:rPr>
        <w:t>unction</w:t>
      </w:r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r w:rsidR="00ED2432" w:rsidRPr="000F5C6F">
        <w:rPr>
          <w:rFonts w:ascii="Times New Roman" w:hAnsi="Times New Roman" w:cs="Times New Roman"/>
          <w:sz w:val="20"/>
          <w:szCs w:val="20"/>
        </w:rPr>
        <w:t>in text format</w:t>
      </w:r>
    </w:p>
    <w:p w14:paraId="0D66465D" w14:textId="77777777" w:rsidR="003B7EF0" w:rsidRPr="000F5C6F" w:rsidRDefault="003B7EF0" w:rsidP="003B7EF0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27A625CB" w14:textId="3E7DFA49" w:rsidR="003B7EF0" w:rsidRPr="000F5C6F" w:rsidRDefault="003B7EF0" w:rsidP="003B7EF0">
      <w:pPr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8606A" wp14:editId="49AE4AF2">
            <wp:extent cx="3209745" cy="2117883"/>
            <wp:effectExtent l="76200" t="76200" r="124460" b="130175"/>
            <wp:docPr id="2144744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442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592" cy="2126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67F80F" w14:textId="77777777" w:rsidR="003B7EF0" w:rsidRPr="00D11268" w:rsidRDefault="003B7EF0" w:rsidP="003B7EF0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--MONTH AS STRING--</w:t>
      </w:r>
    </w:p>
    <w:p w14:paraId="4AA42F44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get_month_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DATE)</w:t>
      </w:r>
    </w:p>
    <w:p w14:paraId="17B6190D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RETURNS TEXT</w:t>
      </w:r>
    </w:p>
    <w:p w14:paraId="3FEBB6EE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LANGUAGE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plpgsql</w:t>
      </w:r>
      <w:proofErr w:type="spellEnd"/>
    </w:p>
    <w:p w14:paraId="50D58C92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AS $$</w:t>
      </w:r>
    </w:p>
    <w:p w14:paraId="2B7E9B27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DECLARE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month_as_string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TEXT;</w:t>
      </w:r>
      <w:proofErr w:type="gramEnd"/>
    </w:p>
    <w:p w14:paraId="3312E00A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BEGIN </w:t>
      </w:r>
    </w:p>
    <w:p w14:paraId="7629B44C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SELECT TO_CHAR 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 'Month')</w:t>
      </w:r>
    </w:p>
    <w:p w14:paraId="38F6D18E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INTO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month_as_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FD1F77F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month_as_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6510A4D7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END; $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$;</w:t>
      </w:r>
      <w:proofErr w:type="gramEnd"/>
    </w:p>
    <w:p w14:paraId="4A90C6EA" w14:textId="77777777" w:rsidR="003B7EF0" w:rsidRPr="000F5C6F" w:rsidRDefault="003B7EF0" w:rsidP="003B7EF0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6C686A" w14:textId="77777777" w:rsidR="009D752A" w:rsidRDefault="009D752A" w:rsidP="00014A7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304DECA" w14:textId="77777777" w:rsidR="00D11268" w:rsidRDefault="00D11268" w:rsidP="00D11268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14:paraId="088EC2B5" w14:textId="548BD205" w:rsidR="00014A7D" w:rsidRPr="000F5C6F" w:rsidRDefault="002653BE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>C</w:t>
      </w:r>
      <w:r w:rsidR="00947CA8" w:rsidRPr="000F5C6F">
        <w:rPr>
          <w:rFonts w:ascii="Times New Roman" w:hAnsi="Times New Roman" w:cs="Times New Roman"/>
          <w:sz w:val="20"/>
          <w:szCs w:val="20"/>
        </w:rPr>
        <w:t xml:space="preserve">reates the </w:t>
      </w:r>
      <w:proofErr w:type="gramStart"/>
      <w:r w:rsidR="00947CA8" w:rsidRPr="000F5C6F">
        <w:rPr>
          <w:rFonts w:ascii="Times New Roman" w:hAnsi="Times New Roman" w:cs="Times New Roman"/>
          <w:sz w:val="20"/>
          <w:szCs w:val="20"/>
        </w:rPr>
        <w:t>tables</w:t>
      </w:r>
      <w:proofErr w:type="gramEnd"/>
    </w:p>
    <w:p w14:paraId="4AC52C90" w14:textId="0F7E93FB" w:rsidR="00014A7D" w:rsidRPr="000F5C6F" w:rsidRDefault="00742286">
      <w:pPr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99BAF3E" wp14:editId="408D26E2">
            <wp:extent cx="4315344" cy="2040222"/>
            <wp:effectExtent l="0" t="0" r="0" b="0"/>
            <wp:docPr id="172205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53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636" cy="20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369D"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5FFC2C1" wp14:editId="18A3BDE3">
            <wp:extent cx="5943600" cy="3420745"/>
            <wp:effectExtent l="0" t="0" r="0" b="8255"/>
            <wp:docPr id="1962020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0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5B1A" w14:textId="77777777" w:rsidR="008D4B9F" w:rsidRPr="00D11268" w:rsidRDefault="008D4B9F" w:rsidP="008D4B9F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--CREATE DETAILED REPORT TABLE--</w:t>
      </w:r>
    </w:p>
    <w:p w14:paraId="2722D40E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7E2DEE3B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431942C5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SMALLINT,</w:t>
      </w:r>
    </w:p>
    <w:p w14:paraId="3B236ACA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film_title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255),</w:t>
      </w:r>
    </w:p>
    <w:p w14:paraId="58C49E73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film_genre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50),</w:t>
      </w:r>
    </w:p>
    <w:p w14:paraId="09FF7E2B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DATE</w:t>
      </w:r>
    </w:p>
    <w:p w14:paraId="2997E9AD" w14:textId="77777777" w:rsidR="008D4B9F" w:rsidRPr="000F5C6F" w:rsidRDefault="008D4B9F" w:rsidP="008D4B9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);</w:t>
      </w:r>
    </w:p>
    <w:p w14:paraId="159870ED" w14:textId="77777777" w:rsidR="003E4005" w:rsidRPr="00D11268" w:rsidRDefault="003E4005" w:rsidP="003E4005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--SUMMARY REPORT TABLE--</w:t>
      </w:r>
    </w:p>
    <w:p w14:paraId="1430DF69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TABLE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summary_report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31F7722C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VARCHAR(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25),</w:t>
      </w:r>
    </w:p>
    <w:p w14:paraId="7CE3D035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INT,</w:t>
      </w:r>
    </w:p>
    <w:p w14:paraId="4AB7735F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BIGINT,</w:t>
      </w:r>
    </w:p>
    <w:p w14:paraId="7AD1CF90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SMALLINT</w:t>
      </w:r>
    </w:p>
    <w:p w14:paraId="5E14AF29" w14:textId="77777777" w:rsidR="003E4005" w:rsidRPr="000F5C6F" w:rsidRDefault="003E4005" w:rsidP="003E400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);</w:t>
      </w:r>
    </w:p>
    <w:p w14:paraId="0B6AC5E3" w14:textId="0456EA5D" w:rsidR="00014A7D" w:rsidRPr="000F5C6F" w:rsidRDefault="002653BE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>E</w:t>
      </w:r>
      <w:r w:rsidR="00F23EC4" w:rsidRPr="000F5C6F">
        <w:rPr>
          <w:rFonts w:ascii="Times New Roman" w:hAnsi="Times New Roman" w:cs="Times New Roman"/>
          <w:sz w:val="20"/>
          <w:szCs w:val="20"/>
        </w:rPr>
        <w:t xml:space="preserve">xtract the raw </w:t>
      </w:r>
      <w:proofErr w:type="gramStart"/>
      <w:r w:rsidR="00F23EC4" w:rsidRPr="000F5C6F">
        <w:rPr>
          <w:rFonts w:ascii="Times New Roman" w:hAnsi="Times New Roman" w:cs="Times New Roman"/>
          <w:sz w:val="20"/>
          <w:szCs w:val="20"/>
        </w:rPr>
        <w:t>data</w:t>
      </w:r>
      <w:proofErr w:type="gramEnd"/>
    </w:p>
    <w:p w14:paraId="7487E3B0" w14:textId="23B5533B" w:rsidR="00014A7D" w:rsidRPr="000F5C6F" w:rsidRDefault="00014A7D" w:rsidP="00014A7D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EC8BC39" w14:textId="49AC6CD0" w:rsidR="008D61AD" w:rsidRPr="000F5C6F" w:rsidRDefault="008D61AD" w:rsidP="00022B59">
      <w:pPr>
        <w:spacing w:line="240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D73E67" wp14:editId="08FE87FA">
            <wp:extent cx="5943600" cy="3769995"/>
            <wp:effectExtent l="0" t="0" r="0" b="1905"/>
            <wp:docPr id="467916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160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9D35" w14:textId="77777777" w:rsidR="00292C6F" w:rsidRPr="00D11268" w:rsidRDefault="00292C6F" w:rsidP="00292C6F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--POPULATE DETAILED REPORT TABLE--</w:t>
      </w:r>
    </w:p>
    <w:p w14:paraId="50DBCEFF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INSERT INTO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(</w:t>
      </w:r>
    </w:p>
    <w:p w14:paraId="1BA0F730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0937AB28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37ADD248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film_title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2268E934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film_genre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2DC72996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</w:p>
    <w:p w14:paraId="4C933416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)</w:t>
      </w:r>
    </w:p>
    <w:p w14:paraId="46420C9A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SELECT</w:t>
      </w:r>
    </w:p>
    <w:p w14:paraId="6EEA5D43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F5C6F">
        <w:rPr>
          <w:rFonts w:ascii="Times New Roman" w:hAnsi="Times New Roman" w:cs="Times New Roman"/>
          <w:sz w:val="20"/>
          <w:szCs w:val="20"/>
        </w:rPr>
        <w:t>t.rental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3008D411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F5C6F">
        <w:rPr>
          <w:rFonts w:ascii="Times New Roman" w:hAnsi="Times New Roman" w:cs="Times New Roman"/>
          <w:sz w:val="20"/>
          <w:szCs w:val="20"/>
        </w:rPr>
        <w:t>y.store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    </w:t>
      </w:r>
    </w:p>
    <w:p w14:paraId="5DBC6C69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F5C6F">
        <w:rPr>
          <w:rFonts w:ascii="Times New Roman" w:hAnsi="Times New Roman" w:cs="Times New Roman"/>
          <w:sz w:val="20"/>
          <w:szCs w:val="20"/>
        </w:rPr>
        <w:t>f.title</w:t>
      </w:r>
      <w:proofErr w:type="spellEnd"/>
      <w:proofErr w:type="gramEnd"/>
      <w:r w:rsidRPr="000F5C6F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film_title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2097E8FD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cat.name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film_genre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7ED1FA83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F5C6F">
        <w:rPr>
          <w:rFonts w:ascii="Times New Roman" w:hAnsi="Times New Roman" w:cs="Times New Roman"/>
          <w:sz w:val="20"/>
          <w:szCs w:val="20"/>
        </w:rPr>
        <w:t>t.rental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_date</w:t>
      </w:r>
      <w:proofErr w:type="spellEnd"/>
    </w:p>
    <w:p w14:paraId="5884742A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FROM rental AS t</w:t>
      </w:r>
    </w:p>
    <w:p w14:paraId="6C6963C5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INNER JOIN inventory AS y ON </w:t>
      </w:r>
      <w:proofErr w:type="spellStart"/>
      <w:proofErr w:type="gramStart"/>
      <w:r w:rsidRPr="000F5C6F">
        <w:rPr>
          <w:rFonts w:ascii="Times New Roman" w:hAnsi="Times New Roman" w:cs="Times New Roman"/>
          <w:sz w:val="20"/>
          <w:szCs w:val="20"/>
        </w:rPr>
        <w:t>y.inventory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t.inventory_id</w:t>
      </w:r>
      <w:proofErr w:type="spellEnd"/>
    </w:p>
    <w:p w14:paraId="222567B7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INNER JOIN film AS f ON </w:t>
      </w:r>
      <w:proofErr w:type="spellStart"/>
      <w:proofErr w:type="gramStart"/>
      <w:r w:rsidRPr="000F5C6F">
        <w:rPr>
          <w:rFonts w:ascii="Times New Roman" w:hAnsi="Times New Roman" w:cs="Times New Roman"/>
          <w:sz w:val="20"/>
          <w:szCs w:val="20"/>
        </w:rPr>
        <w:t>f.film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y.film_id</w:t>
      </w:r>
      <w:proofErr w:type="spellEnd"/>
    </w:p>
    <w:p w14:paraId="1008A7BB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INNER JOIN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film_category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fcat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ON </w:t>
      </w:r>
      <w:proofErr w:type="spellStart"/>
      <w:proofErr w:type="gramStart"/>
      <w:r w:rsidRPr="000F5C6F">
        <w:rPr>
          <w:rFonts w:ascii="Times New Roman" w:hAnsi="Times New Roman" w:cs="Times New Roman"/>
          <w:sz w:val="20"/>
          <w:szCs w:val="20"/>
        </w:rPr>
        <w:t>fcat.film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f.film_id</w:t>
      </w:r>
      <w:proofErr w:type="spellEnd"/>
    </w:p>
    <w:p w14:paraId="37177904" w14:textId="77777777" w:rsidR="00292C6F" w:rsidRPr="000F5C6F" w:rsidRDefault="00292C6F" w:rsidP="00292C6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INNER JOIN category as cat ON </w:t>
      </w:r>
      <w:proofErr w:type="spellStart"/>
      <w:proofErr w:type="gramStart"/>
      <w:r w:rsidRPr="000F5C6F">
        <w:rPr>
          <w:rFonts w:ascii="Times New Roman" w:hAnsi="Times New Roman" w:cs="Times New Roman"/>
          <w:sz w:val="20"/>
          <w:szCs w:val="20"/>
        </w:rPr>
        <w:t>cat.category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fcat.category_id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</w:p>
    <w:p w14:paraId="650E7240" w14:textId="77777777" w:rsidR="00022B59" w:rsidRDefault="00022B59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46898679" w14:textId="77777777" w:rsidR="00D11268" w:rsidRDefault="00D11268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7015C59E" w14:textId="77777777" w:rsidR="00D11268" w:rsidRDefault="00D11268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775A0F84" w14:textId="77777777" w:rsidR="00D11268" w:rsidRDefault="00D11268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346382A9" w14:textId="77777777" w:rsidR="00D11268" w:rsidRPr="000F5C6F" w:rsidRDefault="00D11268" w:rsidP="00022B59">
      <w:pPr>
        <w:spacing w:after="160" w:line="259" w:lineRule="auto"/>
        <w:ind w:firstLine="0"/>
        <w:rPr>
          <w:rFonts w:ascii="Times New Roman" w:eastAsia="Calibri" w:hAnsi="Times New Roman" w:cs="Times New Roman"/>
          <w:kern w:val="2"/>
          <w:sz w:val="20"/>
          <w:szCs w:val="20"/>
          <w14:ligatures w14:val="standardContextual"/>
        </w:rPr>
      </w:pPr>
    </w:p>
    <w:p w14:paraId="07DB4D78" w14:textId="16A2B3FB" w:rsidR="00014A7D" w:rsidRPr="000F5C6F" w:rsidRDefault="002653BE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>T</w:t>
      </w:r>
      <w:r w:rsidR="00D8134A" w:rsidRPr="000F5C6F">
        <w:rPr>
          <w:rFonts w:ascii="Times New Roman" w:hAnsi="Times New Roman" w:cs="Times New Roman"/>
          <w:sz w:val="20"/>
          <w:szCs w:val="20"/>
        </w:rPr>
        <w:t>rigger</w:t>
      </w:r>
    </w:p>
    <w:p w14:paraId="5D0ADEAB" w14:textId="4B006ACD" w:rsidR="00014A7D" w:rsidRPr="000F5C6F" w:rsidRDefault="00014A7D" w:rsidP="00D11268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r w:rsidR="00FE61A0"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4A7F81" wp14:editId="1A6E386B">
            <wp:extent cx="4720951" cy="2822483"/>
            <wp:effectExtent l="0" t="0" r="3810" b="0"/>
            <wp:docPr id="1258922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9227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254" cy="282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1F27" w14:textId="77777777" w:rsidR="00D11268" w:rsidRDefault="00D11268" w:rsidP="0083580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D468EAC" w14:textId="6A0E0D1E" w:rsidR="00835808" w:rsidRPr="00D11268" w:rsidRDefault="00835808" w:rsidP="0083580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--TRIGGER CREATION--</w:t>
      </w:r>
    </w:p>
    <w:p w14:paraId="26DC4576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--summary table updates based on entries to detailed table--</w:t>
      </w:r>
    </w:p>
    <w:p w14:paraId="6B6185B3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OR REPLACE FUNCTION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Update_summary_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)</w:t>
      </w:r>
    </w:p>
    <w:p w14:paraId="175308F5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RETURNS TRIGGER</w:t>
      </w:r>
    </w:p>
    <w:p w14:paraId="678B6C41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LANGUAGE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plpgsql</w:t>
      </w:r>
      <w:proofErr w:type="spellEnd"/>
    </w:p>
    <w:p w14:paraId="6AC4DDDD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AS $$</w:t>
      </w:r>
    </w:p>
    <w:p w14:paraId="1D8068D7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BEGIN</w:t>
      </w:r>
    </w:p>
    <w:p w14:paraId="6242B5D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DELETE FROM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summary_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report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44668EC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INSERT INTO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summary_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report</w:t>
      </w:r>
      <w:proofErr w:type="spellEnd"/>
      <w:proofErr w:type="gramEnd"/>
    </w:p>
    <w:p w14:paraId="0C33F696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(SELECT </w:t>
      </w:r>
    </w:p>
    <w:p w14:paraId="40878B98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2B031B6A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year_obtained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313F792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0F5C6F">
        <w:rPr>
          <w:rFonts w:ascii="Times New Roman" w:hAnsi="Times New Roman" w:cs="Times New Roman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B17266E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</w:p>
    <w:p w14:paraId="722A2752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</w:p>
    <w:p w14:paraId="56335B37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=1</w:t>
      </w:r>
    </w:p>
    <w:p w14:paraId="0B3F3283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)</w:t>
      </w:r>
    </w:p>
    <w:p w14:paraId="128183CA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UNION ALL ((</w:t>
      </w:r>
    </w:p>
    <w:p w14:paraId="0DA998B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SELECT</w:t>
      </w:r>
    </w:p>
    <w:p w14:paraId="3E53ED55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4C4BBB5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year_obtained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,</w:t>
      </w:r>
    </w:p>
    <w:p w14:paraId="7A61E2D2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COUNT(</w:t>
      </w:r>
      <w:proofErr w:type="spellStart"/>
      <w:proofErr w:type="gramEnd"/>
      <w:r w:rsidRPr="000F5C6F">
        <w:rPr>
          <w:rFonts w:ascii="Times New Roman" w:hAnsi="Times New Roman" w:cs="Times New Roman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18478ADA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</w:p>
    <w:p w14:paraId="0BA68AB7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</w:p>
    <w:p w14:paraId="0F2446D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 =2</w:t>
      </w:r>
    </w:p>
    <w:p w14:paraId="7DBDFD4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GROUP BY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</w:p>
    <w:p w14:paraId="7CAA1A20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))</w:t>
      </w:r>
    </w:p>
    <w:p w14:paraId="24B94AB8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store_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id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7374298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RETURN 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NEW;</w:t>
      </w:r>
      <w:proofErr w:type="gramEnd"/>
    </w:p>
    <w:p w14:paraId="4A69A16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END; $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$;</w:t>
      </w:r>
      <w:proofErr w:type="gramEnd"/>
    </w:p>
    <w:p w14:paraId="51615DA8" w14:textId="773FB806" w:rsidR="00835808" w:rsidRPr="000F5C6F" w:rsidRDefault="00C9368B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283BC0F" wp14:editId="50CD1ED6">
            <wp:extent cx="5943600" cy="1349375"/>
            <wp:effectExtent l="76200" t="76200" r="133350" b="136525"/>
            <wp:docPr id="1641695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956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2D831" w14:textId="77777777" w:rsidR="00835808" w:rsidRPr="00D11268" w:rsidRDefault="00835808" w:rsidP="0083580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D11268">
        <w:rPr>
          <w:rFonts w:ascii="Times New Roman" w:hAnsi="Times New Roman" w:cs="Times New Roman"/>
          <w:b/>
          <w:bCs/>
          <w:sz w:val="20"/>
          <w:szCs w:val="20"/>
        </w:rPr>
        <w:t>--CREATE TRIGGER--</w:t>
      </w:r>
    </w:p>
    <w:p w14:paraId="483C815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CREATE TRIGGER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update_summary_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trigger</w:t>
      </w:r>
      <w:proofErr w:type="spellEnd"/>
      <w:proofErr w:type="gramEnd"/>
    </w:p>
    <w:p w14:paraId="543A4FD4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AFTER INSERT OR UPDATE OR DELETE ON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detailed_report</w:t>
      </w:r>
      <w:proofErr w:type="spellEnd"/>
    </w:p>
    <w:p w14:paraId="5C154976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FOR EACH STATEMENT</w:t>
      </w:r>
    </w:p>
    <w:p w14:paraId="37B01EB7" w14:textId="77777777" w:rsidR="00835808" w:rsidRPr="000F5C6F" w:rsidRDefault="00835808" w:rsidP="00835808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EXECUTE PROCEDURE </w:t>
      </w:r>
      <w:proofErr w:type="spellStart"/>
      <w:r w:rsidRPr="000F5C6F">
        <w:rPr>
          <w:rFonts w:ascii="Times New Roman" w:hAnsi="Times New Roman" w:cs="Times New Roman"/>
          <w:sz w:val="20"/>
          <w:szCs w:val="20"/>
        </w:rPr>
        <w:t>Update_summary_</w:t>
      </w:r>
      <w:proofErr w:type="gramStart"/>
      <w:r w:rsidRPr="000F5C6F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0F5C6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F5C6F">
        <w:rPr>
          <w:rFonts w:ascii="Times New Roman" w:hAnsi="Times New Roman" w:cs="Times New Roman"/>
          <w:sz w:val="20"/>
          <w:szCs w:val="20"/>
        </w:rPr>
        <w:t>);</w:t>
      </w:r>
    </w:p>
    <w:p w14:paraId="355C6A5E" w14:textId="77777777" w:rsidR="00835808" w:rsidRPr="000F5C6F" w:rsidRDefault="00835808" w:rsidP="00014A7D">
      <w:pPr>
        <w:rPr>
          <w:rFonts w:ascii="Times New Roman" w:hAnsi="Times New Roman" w:cs="Times New Roman"/>
          <w:sz w:val="20"/>
          <w:szCs w:val="20"/>
        </w:rPr>
      </w:pPr>
    </w:p>
    <w:p w14:paraId="36BE9F8C" w14:textId="49792164" w:rsidR="00014A7D" w:rsidRPr="000F5C6F" w:rsidRDefault="00663132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S</w:t>
      </w:r>
      <w:r w:rsidR="00D8134A" w:rsidRPr="000F5C6F">
        <w:rPr>
          <w:rFonts w:ascii="Times New Roman" w:hAnsi="Times New Roman" w:cs="Times New Roman"/>
          <w:sz w:val="20"/>
          <w:szCs w:val="20"/>
        </w:rPr>
        <w:t>tored procedure</w:t>
      </w:r>
    </w:p>
    <w:p w14:paraId="0DD81178" w14:textId="30205E35" w:rsidR="00014A7D" w:rsidRPr="000F5C6F" w:rsidRDefault="00230A46" w:rsidP="00014A7D">
      <w:pPr>
        <w:spacing w:line="240" w:lineRule="auto"/>
        <w:ind w:firstLine="0"/>
        <w:rPr>
          <w:rFonts w:ascii="Times New Roman" w:eastAsia="Calibri" w:hAnsi="Times New Roman" w:cs="Times New Roman"/>
          <w:b/>
          <w:bCs/>
          <w:kern w:val="2"/>
          <w:sz w:val="20"/>
          <w:szCs w:val="20"/>
          <w14:ligatures w14:val="standardContextual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4CAD5AB" wp14:editId="44C4DE11">
            <wp:extent cx="5943600" cy="3496945"/>
            <wp:effectExtent l="76200" t="76200" r="133350" b="141605"/>
            <wp:docPr id="109268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849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244A24" w14:textId="77777777" w:rsidR="00714E8D" w:rsidRPr="000F5C6F" w:rsidRDefault="00014A7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 xml:space="preserve"> </w:t>
      </w:r>
      <w:r w:rsidR="00714E8D" w:rsidRPr="000F5C6F">
        <w:rPr>
          <w:rFonts w:ascii="Times New Roman" w:hAnsi="Times New Roman" w:cs="Times New Roman"/>
          <w:sz w:val="20"/>
          <w:szCs w:val="20"/>
        </w:rPr>
        <w:t>--STORED PROCEDURE REFESHES REPORTS--</w:t>
      </w:r>
    </w:p>
    <w:p w14:paraId="0F3D33F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CREATE OR REPLACE PROCEDURE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sp_refresh_</w:t>
      </w: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data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39FEC832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LANGUAGE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plpgsql</w:t>
      </w:r>
      <w:proofErr w:type="spellEnd"/>
    </w:p>
    <w:p w14:paraId="7E52F49C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AS $$</w:t>
      </w:r>
    </w:p>
    <w:p w14:paraId="4F7F0BB1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BEGIN</w:t>
      </w:r>
    </w:p>
    <w:p w14:paraId="57F06B6D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D56248A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DELETE FROM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detailed_</w:t>
      </w: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report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  <w:proofErr w:type="gramEnd"/>
    </w:p>
    <w:p w14:paraId="2CC4AA36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DELETE FROM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summary_</w:t>
      </w: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report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  <w:proofErr w:type="gramEnd"/>
    </w:p>
    <w:p w14:paraId="0FC2988F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INSERT INTO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detailed_report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</w:p>
    <w:p w14:paraId="37636F9B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SELECT</w:t>
      </w:r>
    </w:p>
    <w:p w14:paraId="7CBD55FC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t.rental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0698AC1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y.store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    </w:t>
      </w:r>
    </w:p>
    <w:p w14:paraId="2A0EDED3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lastRenderedPageBreak/>
        <w:t xml:space="preserve">    </w:t>
      </w:r>
      <w:proofErr w:type="spellStart"/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f.title</w:t>
      </w:r>
      <w:proofErr w:type="spellEnd"/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film_title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178710C8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cat.name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film_genre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339B911D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t.rental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_date</w:t>
      </w:r>
      <w:proofErr w:type="spellEnd"/>
    </w:p>
    <w:p w14:paraId="721AD1CF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FROM rental AS t</w:t>
      </w:r>
    </w:p>
    <w:p w14:paraId="09EFEEF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INNER JOIN inventory AS y ON </w:t>
      </w:r>
      <w:proofErr w:type="spellStart"/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y.inventory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t.inventory_id</w:t>
      </w:r>
      <w:proofErr w:type="spellEnd"/>
    </w:p>
    <w:p w14:paraId="54AEF11D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INNER JOIN film AS f ON </w:t>
      </w:r>
      <w:proofErr w:type="spellStart"/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f.film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y.film_id</w:t>
      </w:r>
      <w:proofErr w:type="spellEnd"/>
    </w:p>
    <w:p w14:paraId="5664C3A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INNER JOIN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film_category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fcat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ON </w:t>
      </w:r>
      <w:proofErr w:type="spellStart"/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fcat.film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f.film_id</w:t>
      </w:r>
      <w:proofErr w:type="spellEnd"/>
    </w:p>
    <w:p w14:paraId="72B2702C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INNER JOIN category as cat ON </w:t>
      </w:r>
      <w:proofErr w:type="spellStart"/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cat.category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fcat.category_id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);</w:t>
      </w:r>
    </w:p>
    <w:p w14:paraId="4286430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INSERT INTO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summary_report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(</w:t>
      </w:r>
    </w:p>
    <w:p w14:paraId="33C5D42F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SELECT </w:t>
      </w:r>
    </w:p>
    <w:p w14:paraId="4769DFD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43BD5A5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year_obtained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523F21D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COUNT(</w:t>
      </w:r>
      <w:proofErr w:type="spellStart"/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</w:p>
    <w:p w14:paraId="5B01AFA2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</w:p>
    <w:p w14:paraId="6ABBD016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FROM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detailed_report</w:t>
      </w:r>
      <w:proofErr w:type="spellEnd"/>
    </w:p>
    <w:p w14:paraId="422ACDF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WHERE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=1</w:t>
      </w:r>
    </w:p>
    <w:p w14:paraId="7F2C1467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GROUP BY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)</w:t>
      </w:r>
    </w:p>
    <w:p w14:paraId="5917C2E8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UNION ALL ((</w:t>
      </w:r>
    </w:p>
    <w:p w14:paraId="7F9D121F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SELECT</w:t>
      </w:r>
    </w:p>
    <w:p w14:paraId="47CD3948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get_month_string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</w:p>
    <w:p w14:paraId="271B491D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year_obtained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rental_date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,</w:t>
      </w:r>
    </w:p>
    <w:p w14:paraId="5CD09BB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COUNT(</w:t>
      </w:r>
      <w:proofErr w:type="spellStart"/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) AS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rentals_sum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</w:p>
    <w:p w14:paraId="49F2FF4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  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</w:p>
    <w:p w14:paraId="0A37C59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FROM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detailed_report</w:t>
      </w:r>
      <w:proofErr w:type="spellEnd"/>
    </w:p>
    <w:p w14:paraId="18A435A8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WHERE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=2</w:t>
      </w:r>
    </w:p>
    <w:p w14:paraId="6EAB34E9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GROUP BY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</w:p>
    <w:p w14:paraId="3919C867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))</w:t>
      </w:r>
    </w:p>
    <w:p w14:paraId="2D29F7B4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ORDER BY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rental_year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rental_month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,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store_</w:t>
      </w: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id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;</w:t>
      </w:r>
      <w:proofErr w:type="gramEnd"/>
    </w:p>
    <w:p w14:paraId="18C6464B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RETURN;</w:t>
      </w:r>
      <w:proofErr w:type="gramEnd"/>
    </w:p>
    <w:p w14:paraId="09837355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END; $</w:t>
      </w: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$;</w:t>
      </w:r>
      <w:proofErr w:type="gramEnd"/>
    </w:p>
    <w:p w14:paraId="60E2A97E" w14:textId="77777777" w:rsidR="00F71131" w:rsidRPr="000F5C6F" w:rsidRDefault="00F71131" w:rsidP="00F71131">
      <w:pPr>
        <w:rPr>
          <w:rFonts w:ascii="Times New Roman" w:hAnsi="Times New Roman" w:cs="Times New Roman"/>
          <w:sz w:val="20"/>
          <w:szCs w:val="20"/>
        </w:rPr>
      </w:pPr>
    </w:p>
    <w:p w14:paraId="12EC2D51" w14:textId="1AA3D82D" w:rsidR="00714E8D" w:rsidRPr="000F5C6F" w:rsidRDefault="00F71131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A8F883" wp14:editId="4ECCC14D">
            <wp:extent cx="5943600" cy="1903095"/>
            <wp:effectExtent l="76200" t="76200" r="133350" b="135255"/>
            <wp:docPr id="2145059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5993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34110" w14:textId="77777777" w:rsidR="00714E8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--CALL STORED PROCEDURE--</w:t>
      </w:r>
    </w:p>
    <w:p w14:paraId="6114BBBA" w14:textId="7133C4F9" w:rsidR="00014A7D" w:rsidRPr="000F5C6F" w:rsidRDefault="00714E8D" w:rsidP="00714E8D">
      <w:pPr>
        <w:pStyle w:val="Heading2"/>
        <w:spacing w:line="240" w:lineRule="auto"/>
        <w:ind w:left="720"/>
        <w:rPr>
          <w:rFonts w:ascii="Times New Roman" w:hAnsi="Times New Roman" w:cs="Times New Roman"/>
          <w:b w:val="0"/>
          <w:bCs w:val="0"/>
          <w:sz w:val="20"/>
          <w:szCs w:val="20"/>
        </w:rPr>
      </w:pPr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CALL </w:t>
      </w:r>
      <w:proofErr w:type="spell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sp_refresh_</w:t>
      </w:r>
      <w:proofErr w:type="gramStart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data</w:t>
      </w:r>
      <w:proofErr w:type="spell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(</w:t>
      </w:r>
      <w:proofErr w:type="gramEnd"/>
      <w:r w:rsidRPr="000F5C6F">
        <w:rPr>
          <w:rFonts w:ascii="Times New Roman" w:hAnsi="Times New Roman" w:cs="Times New Roman"/>
          <w:b w:val="0"/>
          <w:bCs w:val="0"/>
          <w:sz w:val="20"/>
          <w:szCs w:val="20"/>
        </w:rPr>
        <w:t>);</w:t>
      </w:r>
    </w:p>
    <w:p w14:paraId="2F31BB38" w14:textId="3BCC94E6" w:rsidR="00663132" w:rsidRDefault="00663132" w:rsidP="00C71797">
      <w:pPr>
        <w:pStyle w:val="Heading2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0ABB01D" w14:textId="40864DAB" w:rsidR="009B4D79" w:rsidRPr="009B4D79" w:rsidRDefault="009B4D79" w:rsidP="008D63A0">
      <w:pPr>
        <w:spacing w:line="240" w:lineRule="auto"/>
        <w:ind w:left="1440" w:firstLine="0"/>
      </w:pPr>
      <w:r>
        <w:t xml:space="preserve">F1. </w:t>
      </w:r>
      <w:proofErr w:type="spellStart"/>
      <w:r w:rsidR="008D63A0" w:rsidRPr="008D63A0">
        <w:t>pgAgent</w:t>
      </w:r>
      <w:proofErr w:type="spellEnd"/>
      <w:r w:rsidR="008D63A0" w:rsidRPr="008D63A0">
        <w:t xml:space="preserve"> </w:t>
      </w:r>
      <w:r w:rsidR="008D63A0">
        <w:t xml:space="preserve">would be my choice </w:t>
      </w:r>
      <w:r w:rsidR="00E534E9">
        <w:t xml:space="preserve">of </w:t>
      </w:r>
      <w:proofErr w:type="gramStart"/>
      <w:r w:rsidR="00E534E9">
        <w:t>a scheduling</w:t>
      </w:r>
      <w:proofErr w:type="gramEnd"/>
      <w:r w:rsidR="00E534E9">
        <w:t xml:space="preserve"> agent. </w:t>
      </w:r>
      <w:r w:rsidR="00135F8E">
        <w:t>“</w:t>
      </w:r>
      <w:proofErr w:type="spellStart"/>
      <w:r w:rsidR="00E534E9">
        <w:t>pgAgent</w:t>
      </w:r>
      <w:proofErr w:type="spellEnd"/>
      <w:r w:rsidR="00E534E9">
        <w:t xml:space="preserve"> </w:t>
      </w:r>
      <w:r w:rsidR="008D63A0" w:rsidRPr="008D63A0">
        <w:t>is a job scheduling agent for Postgres databases, capable of running multi-step batch or shell scripts and SQL tasks on complex schedules</w:t>
      </w:r>
      <w:r w:rsidR="00135F8E">
        <w:t xml:space="preserve">” </w:t>
      </w:r>
      <w:sdt>
        <w:sdtPr>
          <w:id w:val="934177024"/>
          <w:citation/>
        </w:sdtPr>
        <w:sdtContent>
          <w:r w:rsidR="00135F8E">
            <w:fldChar w:fldCharType="begin"/>
          </w:r>
          <w:r w:rsidR="00135F8E">
            <w:instrText xml:space="preserve"> CITATION The23 \l 1033 </w:instrText>
          </w:r>
          <w:r w:rsidR="00135F8E">
            <w:fldChar w:fldCharType="separate"/>
          </w:r>
          <w:r w:rsidR="00135F8E">
            <w:rPr>
              <w:noProof/>
            </w:rPr>
            <w:t>(The pgAdmin Development Team, 2023)</w:t>
          </w:r>
          <w:r w:rsidR="00135F8E">
            <w:fldChar w:fldCharType="end"/>
          </w:r>
        </w:sdtContent>
      </w:sdt>
      <w:r w:rsidR="008D63A0" w:rsidRPr="008D63A0">
        <w:t>.</w:t>
      </w:r>
    </w:p>
    <w:p w14:paraId="635FDA25" w14:textId="4E585E98" w:rsidR="00014A7D" w:rsidRDefault="00587776" w:rsidP="001D4F28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t>Panopto video</w:t>
      </w:r>
    </w:p>
    <w:p w14:paraId="393282DB" w14:textId="5FD0A657" w:rsidR="003E2ED2" w:rsidRDefault="003E2ED2" w:rsidP="001D4F28">
      <w:pPr>
        <w:spacing w:line="240" w:lineRule="auto"/>
      </w:pPr>
      <w:r>
        <w:t xml:space="preserve">Included as a link: </w:t>
      </w:r>
      <w:hyperlink r:id="rId19" w:history="1">
        <w:r w:rsidR="001D4F28" w:rsidRPr="00764EEC">
          <w:rPr>
            <w:rStyle w:val="Hyperlink"/>
          </w:rPr>
          <w:t>https://wgu.hosted.panopto.com/Panopto/Pages/Viewer.aspx?id=9615f0e8-16d9-4031-a4ab-b0e8013cf462</w:t>
        </w:r>
      </w:hyperlink>
    </w:p>
    <w:p w14:paraId="42B3CE86" w14:textId="30FE1014" w:rsidR="00014A7D" w:rsidRPr="000F5C6F" w:rsidRDefault="000745ED" w:rsidP="00014A7D">
      <w:pPr>
        <w:pStyle w:val="Heading2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F5C6F">
        <w:rPr>
          <w:rFonts w:ascii="Times New Roman" w:hAnsi="Times New Roman" w:cs="Times New Roman"/>
          <w:sz w:val="20"/>
          <w:szCs w:val="20"/>
        </w:rPr>
        <w:lastRenderedPageBreak/>
        <w:t>Acknowledge all utilized sources</w:t>
      </w:r>
      <w:r w:rsidR="00E72465">
        <w:rPr>
          <w:rFonts w:ascii="Times New Roman" w:hAnsi="Times New Roman" w:cs="Times New Roman"/>
          <w:sz w:val="20"/>
          <w:szCs w:val="20"/>
        </w:rPr>
        <w:t>.</w:t>
      </w:r>
    </w:p>
    <w:p w14:paraId="7D636033" w14:textId="55548991" w:rsidR="00073C72" w:rsidRDefault="003E2E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See references.</w:t>
      </w:r>
    </w:p>
    <w:p w14:paraId="404E0545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5055A96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6C2D092A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48BAD4F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0C9B12FA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408CC2C7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288DA45E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6D0E8D4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741194AA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2DFFE65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6DE74F46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6F1A74CF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4D9DFBA7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6DDAF2A6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0833ABBE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4019E2EC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2959F39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698E4637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C0C4823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0DC10864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5ADEC6A6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1E9F6C6A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074F430E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610FB663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2BD667C1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AB5F58C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3C7FB4C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sdt>
      <w:sdtPr>
        <w:id w:val="-1689046577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14:paraId="07820920" w14:textId="19A442FB" w:rsidR="00E72465" w:rsidRDefault="00E7246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1B95FC2" w14:textId="77777777" w:rsidR="00E72465" w:rsidRDefault="00E72465" w:rsidP="00E7246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The pgAdmin Development Team. (2023). </w:t>
              </w:r>
              <w:r>
                <w:rPr>
                  <w:i/>
                  <w:iCs/>
                  <w:noProof/>
                </w:rPr>
                <w:t>pgAgent</w:t>
              </w:r>
              <w:r>
                <w:rPr>
                  <w:noProof/>
                </w:rPr>
                <w:t>. Retrieved December 31, 2023, from pgAdmin 4 7.8 documentation: http://127.0.0.1:17767/help/help/pgagent.html</w:t>
              </w:r>
            </w:p>
            <w:p w14:paraId="22A4B4D1" w14:textId="7CF9E3C7" w:rsidR="00E72465" w:rsidRDefault="00E72465" w:rsidP="00E724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E5CE1B" w14:textId="77777777" w:rsidR="00E72465" w:rsidRDefault="00E72465">
      <w:pPr>
        <w:rPr>
          <w:rFonts w:ascii="Times New Roman" w:hAnsi="Times New Roman" w:cs="Times New Roman"/>
          <w:sz w:val="20"/>
          <w:szCs w:val="20"/>
        </w:rPr>
      </w:pPr>
    </w:p>
    <w:p w14:paraId="3411FC05" w14:textId="77777777" w:rsidR="00E72465" w:rsidRPr="000F5C6F" w:rsidRDefault="00E72465">
      <w:pPr>
        <w:rPr>
          <w:rFonts w:ascii="Times New Roman" w:hAnsi="Times New Roman" w:cs="Times New Roman"/>
          <w:sz w:val="20"/>
          <w:szCs w:val="20"/>
        </w:rPr>
      </w:pPr>
    </w:p>
    <w:sectPr w:rsidR="00E72465" w:rsidRPr="000F5C6F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DA1F2" w14:textId="77777777" w:rsidR="00A6248F" w:rsidRDefault="00A6248F">
      <w:pPr>
        <w:spacing w:line="240" w:lineRule="auto"/>
      </w:pPr>
      <w:r>
        <w:separator/>
      </w:r>
    </w:p>
  </w:endnote>
  <w:endnote w:type="continuationSeparator" w:id="0">
    <w:p w14:paraId="5F2C3CE7" w14:textId="77777777" w:rsidR="00A6248F" w:rsidRDefault="00A6248F">
      <w:pPr>
        <w:spacing w:line="240" w:lineRule="auto"/>
      </w:pPr>
      <w:r>
        <w:continuationSeparator/>
      </w:r>
    </w:p>
  </w:endnote>
  <w:endnote w:type="continuationNotice" w:id="1">
    <w:p w14:paraId="31F8C306" w14:textId="77777777" w:rsidR="00A6248F" w:rsidRDefault="00A6248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142618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709552" w14:textId="42CD4A0B" w:rsidR="009A147A" w:rsidRDefault="009A147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D27C23" w14:textId="77777777" w:rsidR="733B038C" w:rsidRDefault="733B038C" w:rsidP="733B03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3B038C" w14:paraId="46DEF550" w14:textId="77777777" w:rsidTr="733B038C">
      <w:tc>
        <w:tcPr>
          <w:tcW w:w="3120" w:type="dxa"/>
        </w:tcPr>
        <w:p w14:paraId="204EC49A" w14:textId="77777777" w:rsidR="733B038C" w:rsidRDefault="733B038C" w:rsidP="733B038C">
          <w:pPr>
            <w:pStyle w:val="Header"/>
            <w:ind w:left="-115"/>
          </w:pPr>
        </w:p>
      </w:tc>
      <w:tc>
        <w:tcPr>
          <w:tcW w:w="3120" w:type="dxa"/>
        </w:tcPr>
        <w:p w14:paraId="08D8FF19" w14:textId="77777777" w:rsidR="733B038C" w:rsidRDefault="733B038C" w:rsidP="733B038C">
          <w:pPr>
            <w:pStyle w:val="Header"/>
            <w:jc w:val="center"/>
          </w:pPr>
        </w:p>
      </w:tc>
      <w:tc>
        <w:tcPr>
          <w:tcW w:w="3120" w:type="dxa"/>
        </w:tcPr>
        <w:p w14:paraId="07BF0993" w14:textId="77777777" w:rsidR="733B038C" w:rsidRDefault="733B038C" w:rsidP="733B038C">
          <w:pPr>
            <w:pStyle w:val="Header"/>
            <w:ind w:right="-115"/>
            <w:jc w:val="right"/>
          </w:pPr>
        </w:p>
      </w:tc>
    </w:tr>
  </w:tbl>
  <w:p w14:paraId="7275DEA4" w14:textId="77777777" w:rsidR="733B038C" w:rsidRDefault="733B038C" w:rsidP="733B03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F52F7" w14:textId="77777777" w:rsidR="00A6248F" w:rsidRDefault="00A6248F">
      <w:pPr>
        <w:spacing w:line="240" w:lineRule="auto"/>
      </w:pPr>
      <w:r>
        <w:separator/>
      </w:r>
    </w:p>
  </w:footnote>
  <w:footnote w:type="continuationSeparator" w:id="0">
    <w:p w14:paraId="23121E60" w14:textId="77777777" w:rsidR="00A6248F" w:rsidRDefault="00A6248F">
      <w:pPr>
        <w:spacing w:line="240" w:lineRule="auto"/>
      </w:pPr>
      <w:r>
        <w:continuationSeparator/>
      </w:r>
    </w:p>
  </w:footnote>
  <w:footnote w:type="continuationNotice" w:id="1">
    <w:p w14:paraId="4899EC11" w14:textId="77777777" w:rsidR="00A6248F" w:rsidRDefault="00A6248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629CE" w14:textId="77777777" w:rsidR="009A147A" w:rsidRDefault="009A1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9CA9" w14:textId="77777777" w:rsidR="733B038C" w:rsidRDefault="733B038C" w:rsidP="733B03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845"/>
    <w:multiLevelType w:val="hybridMultilevel"/>
    <w:tmpl w:val="B6902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B60F6E"/>
    <w:multiLevelType w:val="hybridMultilevel"/>
    <w:tmpl w:val="3BA0C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96CCF"/>
    <w:multiLevelType w:val="hybridMultilevel"/>
    <w:tmpl w:val="57001D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51E5"/>
    <w:multiLevelType w:val="hybridMultilevel"/>
    <w:tmpl w:val="9D6A849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9398C"/>
    <w:multiLevelType w:val="hybridMultilevel"/>
    <w:tmpl w:val="AC3C04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146FF"/>
    <w:multiLevelType w:val="hybridMultilevel"/>
    <w:tmpl w:val="9C6A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09000F">
      <w:start w:val="1"/>
      <w:numFmt w:val="decimal"/>
      <w:lvlText w:val="%3."/>
      <w:lvlJc w:val="left"/>
      <w:pPr>
        <w:ind w:left="72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93AD5"/>
    <w:multiLevelType w:val="hybridMultilevel"/>
    <w:tmpl w:val="A01613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A57304E"/>
    <w:multiLevelType w:val="hybridMultilevel"/>
    <w:tmpl w:val="BC32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36E19"/>
    <w:multiLevelType w:val="hybridMultilevel"/>
    <w:tmpl w:val="EE2E09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046F8"/>
    <w:multiLevelType w:val="hybridMultilevel"/>
    <w:tmpl w:val="A438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1141C"/>
    <w:multiLevelType w:val="hybridMultilevel"/>
    <w:tmpl w:val="3CD8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AB285F"/>
    <w:multiLevelType w:val="hybridMultilevel"/>
    <w:tmpl w:val="DB980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33560A"/>
    <w:multiLevelType w:val="hybridMultilevel"/>
    <w:tmpl w:val="1742B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E26C1D"/>
    <w:multiLevelType w:val="hybridMultilevel"/>
    <w:tmpl w:val="A378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5008F"/>
    <w:multiLevelType w:val="hybridMultilevel"/>
    <w:tmpl w:val="E04426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63058">
    <w:abstractNumId w:val="13"/>
  </w:num>
  <w:num w:numId="2" w16cid:durableId="662005657">
    <w:abstractNumId w:val="2"/>
  </w:num>
  <w:num w:numId="3" w16cid:durableId="1182357653">
    <w:abstractNumId w:val="4"/>
  </w:num>
  <w:num w:numId="4" w16cid:durableId="1659578222">
    <w:abstractNumId w:val="14"/>
  </w:num>
  <w:num w:numId="5" w16cid:durableId="423037553">
    <w:abstractNumId w:val="8"/>
  </w:num>
  <w:num w:numId="6" w16cid:durableId="143132914">
    <w:abstractNumId w:val="12"/>
  </w:num>
  <w:num w:numId="7" w16cid:durableId="124782417">
    <w:abstractNumId w:val="3"/>
  </w:num>
  <w:num w:numId="8" w16cid:durableId="1746881472">
    <w:abstractNumId w:val="5"/>
  </w:num>
  <w:num w:numId="9" w16cid:durableId="116802285">
    <w:abstractNumId w:val="7"/>
  </w:num>
  <w:num w:numId="10" w16cid:durableId="1389525020">
    <w:abstractNumId w:val="1"/>
  </w:num>
  <w:num w:numId="11" w16cid:durableId="1008404381">
    <w:abstractNumId w:val="6"/>
  </w:num>
  <w:num w:numId="12" w16cid:durableId="803619897">
    <w:abstractNumId w:val="0"/>
  </w:num>
  <w:num w:numId="13" w16cid:durableId="304480404">
    <w:abstractNumId w:val="11"/>
  </w:num>
  <w:num w:numId="14" w16cid:durableId="49498982">
    <w:abstractNumId w:val="9"/>
  </w:num>
  <w:num w:numId="15" w16cid:durableId="19217952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8F"/>
    <w:rsid w:val="000007B3"/>
    <w:rsid w:val="00007C3A"/>
    <w:rsid w:val="00014A7D"/>
    <w:rsid w:val="000227C7"/>
    <w:rsid w:val="00022B59"/>
    <w:rsid w:val="00026B43"/>
    <w:rsid w:val="00036DD8"/>
    <w:rsid w:val="00046409"/>
    <w:rsid w:val="00062FA8"/>
    <w:rsid w:val="00064FDC"/>
    <w:rsid w:val="00067514"/>
    <w:rsid w:val="00073C72"/>
    <w:rsid w:val="000745ED"/>
    <w:rsid w:val="00080A47"/>
    <w:rsid w:val="00086CBC"/>
    <w:rsid w:val="00096599"/>
    <w:rsid w:val="000A2717"/>
    <w:rsid w:val="000B0025"/>
    <w:rsid w:val="000B7965"/>
    <w:rsid w:val="000D3E0B"/>
    <w:rsid w:val="000D3EB1"/>
    <w:rsid w:val="000D7097"/>
    <w:rsid w:val="000E24C5"/>
    <w:rsid w:val="000E64B1"/>
    <w:rsid w:val="000E7C27"/>
    <w:rsid w:val="000F5C6F"/>
    <w:rsid w:val="0012173F"/>
    <w:rsid w:val="0012455B"/>
    <w:rsid w:val="001246BA"/>
    <w:rsid w:val="0013223E"/>
    <w:rsid w:val="00135F8E"/>
    <w:rsid w:val="00144C41"/>
    <w:rsid w:val="001676FB"/>
    <w:rsid w:val="0017561F"/>
    <w:rsid w:val="00190F16"/>
    <w:rsid w:val="001A1839"/>
    <w:rsid w:val="001A31CF"/>
    <w:rsid w:val="001A4F29"/>
    <w:rsid w:val="001C405A"/>
    <w:rsid w:val="001C5B4A"/>
    <w:rsid w:val="001C625C"/>
    <w:rsid w:val="001D3BA3"/>
    <w:rsid w:val="001D4F28"/>
    <w:rsid w:val="001D76EE"/>
    <w:rsid w:val="001E3ADB"/>
    <w:rsid w:val="001E6812"/>
    <w:rsid w:val="001F122C"/>
    <w:rsid w:val="001F2E69"/>
    <w:rsid w:val="001F501B"/>
    <w:rsid w:val="001F52E1"/>
    <w:rsid w:val="001F52E4"/>
    <w:rsid w:val="0020000D"/>
    <w:rsid w:val="00205A85"/>
    <w:rsid w:val="002126B9"/>
    <w:rsid w:val="00212B2C"/>
    <w:rsid w:val="00213134"/>
    <w:rsid w:val="00213E33"/>
    <w:rsid w:val="002154E9"/>
    <w:rsid w:val="002201CE"/>
    <w:rsid w:val="00230A46"/>
    <w:rsid w:val="002334E8"/>
    <w:rsid w:val="002631D3"/>
    <w:rsid w:val="0026369D"/>
    <w:rsid w:val="002639D2"/>
    <w:rsid w:val="002653BE"/>
    <w:rsid w:val="0026723D"/>
    <w:rsid w:val="002726EF"/>
    <w:rsid w:val="002739B0"/>
    <w:rsid w:val="00276E64"/>
    <w:rsid w:val="002819E2"/>
    <w:rsid w:val="00282998"/>
    <w:rsid w:val="0028557F"/>
    <w:rsid w:val="00286741"/>
    <w:rsid w:val="00292C6F"/>
    <w:rsid w:val="00293B0F"/>
    <w:rsid w:val="00294431"/>
    <w:rsid w:val="002B6CEF"/>
    <w:rsid w:val="002C242E"/>
    <w:rsid w:val="002C3BE4"/>
    <w:rsid w:val="002C6D7C"/>
    <w:rsid w:val="002D07FD"/>
    <w:rsid w:val="002D129D"/>
    <w:rsid w:val="002E0BD5"/>
    <w:rsid w:val="002E2AB7"/>
    <w:rsid w:val="002E50C7"/>
    <w:rsid w:val="002E6AE3"/>
    <w:rsid w:val="002F7E04"/>
    <w:rsid w:val="003021D3"/>
    <w:rsid w:val="003065D0"/>
    <w:rsid w:val="003155B7"/>
    <w:rsid w:val="003249F0"/>
    <w:rsid w:val="00325AF3"/>
    <w:rsid w:val="003312E7"/>
    <w:rsid w:val="00343B06"/>
    <w:rsid w:val="003471A5"/>
    <w:rsid w:val="00351788"/>
    <w:rsid w:val="00353FCD"/>
    <w:rsid w:val="00354031"/>
    <w:rsid w:val="00356E15"/>
    <w:rsid w:val="003704E0"/>
    <w:rsid w:val="00371BD9"/>
    <w:rsid w:val="0038377D"/>
    <w:rsid w:val="0039545E"/>
    <w:rsid w:val="00396022"/>
    <w:rsid w:val="0039638C"/>
    <w:rsid w:val="00396974"/>
    <w:rsid w:val="00396C9D"/>
    <w:rsid w:val="00397E82"/>
    <w:rsid w:val="003A52AD"/>
    <w:rsid w:val="003B272C"/>
    <w:rsid w:val="003B522B"/>
    <w:rsid w:val="003B5A07"/>
    <w:rsid w:val="003B6C1A"/>
    <w:rsid w:val="003B7824"/>
    <w:rsid w:val="003B7EF0"/>
    <w:rsid w:val="003C0742"/>
    <w:rsid w:val="003C2C14"/>
    <w:rsid w:val="003D1BAD"/>
    <w:rsid w:val="003D618E"/>
    <w:rsid w:val="003E2ED2"/>
    <w:rsid w:val="003E4005"/>
    <w:rsid w:val="003E5F5D"/>
    <w:rsid w:val="003F51BB"/>
    <w:rsid w:val="003F531E"/>
    <w:rsid w:val="004018BB"/>
    <w:rsid w:val="00411200"/>
    <w:rsid w:val="0042207D"/>
    <w:rsid w:val="00434812"/>
    <w:rsid w:val="00441658"/>
    <w:rsid w:val="00446A01"/>
    <w:rsid w:val="00457600"/>
    <w:rsid w:val="00461E32"/>
    <w:rsid w:val="00463E12"/>
    <w:rsid w:val="00475ACF"/>
    <w:rsid w:val="00476035"/>
    <w:rsid w:val="004801FA"/>
    <w:rsid w:val="004804A8"/>
    <w:rsid w:val="00497BCA"/>
    <w:rsid w:val="004B0CDB"/>
    <w:rsid w:val="004B6D60"/>
    <w:rsid w:val="004C683E"/>
    <w:rsid w:val="004D10C4"/>
    <w:rsid w:val="004D15A1"/>
    <w:rsid w:val="004E589B"/>
    <w:rsid w:val="004F35FA"/>
    <w:rsid w:val="004F5318"/>
    <w:rsid w:val="00500997"/>
    <w:rsid w:val="00511A7B"/>
    <w:rsid w:val="0051277C"/>
    <w:rsid w:val="00530EF3"/>
    <w:rsid w:val="00537E99"/>
    <w:rsid w:val="00554EF8"/>
    <w:rsid w:val="0056340A"/>
    <w:rsid w:val="005823B7"/>
    <w:rsid w:val="0058650B"/>
    <w:rsid w:val="00586BE9"/>
    <w:rsid w:val="00587776"/>
    <w:rsid w:val="005936DA"/>
    <w:rsid w:val="0059540A"/>
    <w:rsid w:val="00597205"/>
    <w:rsid w:val="005A2EDE"/>
    <w:rsid w:val="005A47A9"/>
    <w:rsid w:val="005B4D6B"/>
    <w:rsid w:val="005C0A2A"/>
    <w:rsid w:val="005D35D5"/>
    <w:rsid w:val="005D3F3A"/>
    <w:rsid w:val="005D6EEA"/>
    <w:rsid w:val="005E173C"/>
    <w:rsid w:val="005E5E26"/>
    <w:rsid w:val="00604652"/>
    <w:rsid w:val="0062479E"/>
    <w:rsid w:val="006516B3"/>
    <w:rsid w:val="006545A4"/>
    <w:rsid w:val="006612E7"/>
    <w:rsid w:val="00663132"/>
    <w:rsid w:val="00675672"/>
    <w:rsid w:val="006818DA"/>
    <w:rsid w:val="00685176"/>
    <w:rsid w:val="00693DE0"/>
    <w:rsid w:val="00695F4D"/>
    <w:rsid w:val="006B4E9A"/>
    <w:rsid w:val="006C101C"/>
    <w:rsid w:val="006C7B2F"/>
    <w:rsid w:val="006D1ADC"/>
    <w:rsid w:val="006E1AF3"/>
    <w:rsid w:val="006E2112"/>
    <w:rsid w:val="006E58F3"/>
    <w:rsid w:val="006E5B61"/>
    <w:rsid w:val="006E6B7B"/>
    <w:rsid w:val="006F0A88"/>
    <w:rsid w:val="006F2D97"/>
    <w:rsid w:val="006F354E"/>
    <w:rsid w:val="006F4709"/>
    <w:rsid w:val="006F7CDF"/>
    <w:rsid w:val="00702B81"/>
    <w:rsid w:val="0070494C"/>
    <w:rsid w:val="00706A16"/>
    <w:rsid w:val="00707E76"/>
    <w:rsid w:val="00714E8D"/>
    <w:rsid w:val="00725F61"/>
    <w:rsid w:val="007269AF"/>
    <w:rsid w:val="00727711"/>
    <w:rsid w:val="00737738"/>
    <w:rsid w:val="00742286"/>
    <w:rsid w:val="0074264E"/>
    <w:rsid w:val="00743397"/>
    <w:rsid w:val="00752770"/>
    <w:rsid w:val="00755E4A"/>
    <w:rsid w:val="0077141B"/>
    <w:rsid w:val="00771FE9"/>
    <w:rsid w:val="00774937"/>
    <w:rsid w:val="0078183F"/>
    <w:rsid w:val="00785CAE"/>
    <w:rsid w:val="00787C5B"/>
    <w:rsid w:val="00796468"/>
    <w:rsid w:val="00797559"/>
    <w:rsid w:val="007A7CD2"/>
    <w:rsid w:val="007B6738"/>
    <w:rsid w:val="007C5A19"/>
    <w:rsid w:val="007C5DFD"/>
    <w:rsid w:val="007D48CE"/>
    <w:rsid w:val="007D4A2B"/>
    <w:rsid w:val="007E2D6A"/>
    <w:rsid w:val="007F1D91"/>
    <w:rsid w:val="007F6725"/>
    <w:rsid w:val="007F7F77"/>
    <w:rsid w:val="0080315C"/>
    <w:rsid w:val="00805B14"/>
    <w:rsid w:val="008078FA"/>
    <w:rsid w:val="00812610"/>
    <w:rsid w:val="00815EF8"/>
    <w:rsid w:val="00817868"/>
    <w:rsid w:val="00823731"/>
    <w:rsid w:val="008302F7"/>
    <w:rsid w:val="008348D6"/>
    <w:rsid w:val="00835808"/>
    <w:rsid w:val="00837709"/>
    <w:rsid w:val="00852976"/>
    <w:rsid w:val="008559AF"/>
    <w:rsid w:val="00860EE9"/>
    <w:rsid w:val="008715EA"/>
    <w:rsid w:val="00876FE9"/>
    <w:rsid w:val="00881DA6"/>
    <w:rsid w:val="00883FF1"/>
    <w:rsid w:val="008C0292"/>
    <w:rsid w:val="008C0DFB"/>
    <w:rsid w:val="008D4B9F"/>
    <w:rsid w:val="008D4DCE"/>
    <w:rsid w:val="008D61AD"/>
    <w:rsid w:val="008D63A0"/>
    <w:rsid w:val="008D6B8A"/>
    <w:rsid w:val="008E0A8B"/>
    <w:rsid w:val="008E20EA"/>
    <w:rsid w:val="008F11EC"/>
    <w:rsid w:val="008F2F61"/>
    <w:rsid w:val="008F5958"/>
    <w:rsid w:val="00904459"/>
    <w:rsid w:val="00904DBE"/>
    <w:rsid w:val="00905CFB"/>
    <w:rsid w:val="00907EE1"/>
    <w:rsid w:val="00910A93"/>
    <w:rsid w:val="00911D0B"/>
    <w:rsid w:val="0091628E"/>
    <w:rsid w:val="0092177C"/>
    <w:rsid w:val="00946F70"/>
    <w:rsid w:val="00947CA8"/>
    <w:rsid w:val="00953A0E"/>
    <w:rsid w:val="009578CE"/>
    <w:rsid w:val="009627E4"/>
    <w:rsid w:val="00985C47"/>
    <w:rsid w:val="00987E4F"/>
    <w:rsid w:val="00992B3F"/>
    <w:rsid w:val="009A147A"/>
    <w:rsid w:val="009B4D79"/>
    <w:rsid w:val="009B74C2"/>
    <w:rsid w:val="009C1B01"/>
    <w:rsid w:val="009C629E"/>
    <w:rsid w:val="009D752A"/>
    <w:rsid w:val="009F08EC"/>
    <w:rsid w:val="009F5DAB"/>
    <w:rsid w:val="00A011ED"/>
    <w:rsid w:val="00A02AA1"/>
    <w:rsid w:val="00A22D0D"/>
    <w:rsid w:val="00A23800"/>
    <w:rsid w:val="00A23FF9"/>
    <w:rsid w:val="00A32AF8"/>
    <w:rsid w:val="00A37114"/>
    <w:rsid w:val="00A373F8"/>
    <w:rsid w:val="00A379E9"/>
    <w:rsid w:val="00A43291"/>
    <w:rsid w:val="00A504A0"/>
    <w:rsid w:val="00A51E3C"/>
    <w:rsid w:val="00A61BE0"/>
    <w:rsid w:val="00A6248F"/>
    <w:rsid w:val="00A75901"/>
    <w:rsid w:val="00A81E51"/>
    <w:rsid w:val="00A822BA"/>
    <w:rsid w:val="00A94565"/>
    <w:rsid w:val="00A94FC5"/>
    <w:rsid w:val="00A9595D"/>
    <w:rsid w:val="00A9688D"/>
    <w:rsid w:val="00AA22C8"/>
    <w:rsid w:val="00AB3C98"/>
    <w:rsid w:val="00AC1B47"/>
    <w:rsid w:val="00AC508E"/>
    <w:rsid w:val="00AC561A"/>
    <w:rsid w:val="00AD22BE"/>
    <w:rsid w:val="00AD5105"/>
    <w:rsid w:val="00AF0414"/>
    <w:rsid w:val="00AF7E99"/>
    <w:rsid w:val="00B04B6B"/>
    <w:rsid w:val="00B12C6C"/>
    <w:rsid w:val="00B37794"/>
    <w:rsid w:val="00B44EB3"/>
    <w:rsid w:val="00B46B84"/>
    <w:rsid w:val="00B470F4"/>
    <w:rsid w:val="00B5233A"/>
    <w:rsid w:val="00B56746"/>
    <w:rsid w:val="00B57E58"/>
    <w:rsid w:val="00B62F68"/>
    <w:rsid w:val="00B63E38"/>
    <w:rsid w:val="00B64433"/>
    <w:rsid w:val="00B70A9D"/>
    <w:rsid w:val="00B7285D"/>
    <w:rsid w:val="00B84ED6"/>
    <w:rsid w:val="00B86D70"/>
    <w:rsid w:val="00B940D3"/>
    <w:rsid w:val="00BA090F"/>
    <w:rsid w:val="00BA2C13"/>
    <w:rsid w:val="00BA529F"/>
    <w:rsid w:val="00BA6612"/>
    <w:rsid w:val="00BB4A7A"/>
    <w:rsid w:val="00BC352A"/>
    <w:rsid w:val="00BD6015"/>
    <w:rsid w:val="00BE787C"/>
    <w:rsid w:val="00C16A92"/>
    <w:rsid w:val="00C20F9C"/>
    <w:rsid w:val="00C26C30"/>
    <w:rsid w:val="00C26D55"/>
    <w:rsid w:val="00C37443"/>
    <w:rsid w:val="00C54DD5"/>
    <w:rsid w:val="00C56FFB"/>
    <w:rsid w:val="00C57188"/>
    <w:rsid w:val="00C5741E"/>
    <w:rsid w:val="00C633CD"/>
    <w:rsid w:val="00C71797"/>
    <w:rsid w:val="00C7246F"/>
    <w:rsid w:val="00C76895"/>
    <w:rsid w:val="00C85D29"/>
    <w:rsid w:val="00C87678"/>
    <w:rsid w:val="00C910BF"/>
    <w:rsid w:val="00C9368B"/>
    <w:rsid w:val="00C936C2"/>
    <w:rsid w:val="00C970F8"/>
    <w:rsid w:val="00C972D2"/>
    <w:rsid w:val="00CA1E31"/>
    <w:rsid w:val="00CB2315"/>
    <w:rsid w:val="00CC6452"/>
    <w:rsid w:val="00CC6FE7"/>
    <w:rsid w:val="00CC775F"/>
    <w:rsid w:val="00CD2D20"/>
    <w:rsid w:val="00CD736A"/>
    <w:rsid w:val="00CD7F50"/>
    <w:rsid w:val="00CF3CCC"/>
    <w:rsid w:val="00D032E7"/>
    <w:rsid w:val="00D11268"/>
    <w:rsid w:val="00D1172B"/>
    <w:rsid w:val="00D12662"/>
    <w:rsid w:val="00D169B1"/>
    <w:rsid w:val="00D32370"/>
    <w:rsid w:val="00D33B3A"/>
    <w:rsid w:val="00D40089"/>
    <w:rsid w:val="00D571C3"/>
    <w:rsid w:val="00D60E30"/>
    <w:rsid w:val="00D62EC9"/>
    <w:rsid w:val="00D6415D"/>
    <w:rsid w:val="00D6616B"/>
    <w:rsid w:val="00D76E0C"/>
    <w:rsid w:val="00D8134A"/>
    <w:rsid w:val="00D8795C"/>
    <w:rsid w:val="00D968FC"/>
    <w:rsid w:val="00DA395D"/>
    <w:rsid w:val="00DD4F60"/>
    <w:rsid w:val="00DD64F1"/>
    <w:rsid w:val="00DD6A11"/>
    <w:rsid w:val="00DF1ADF"/>
    <w:rsid w:val="00DF3215"/>
    <w:rsid w:val="00DF6187"/>
    <w:rsid w:val="00E02258"/>
    <w:rsid w:val="00E078FD"/>
    <w:rsid w:val="00E140F4"/>
    <w:rsid w:val="00E23707"/>
    <w:rsid w:val="00E26B03"/>
    <w:rsid w:val="00E30BDB"/>
    <w:rsid w:val="00E337D1"/>
    <w:rsid w:val="00E4486B"/>
    <w:rsid w:val="00E534E9"/>
    <w:rsid w:val="00E63C0A"/>
    <w:rsid w:val="00E72465"/>
    <w:rsid w:val="00E879E7"/>
    <w:rsid w:val="00EA7C24"/>
    <w:rsid w:val="00EB119B"/>
    <w:rsid w:val="00EB2075"/>
    <w:rsid w:val="00EB28B5"/>
    <w:rsid w:val="00EB2F5D"/>
    <w:rsid w:val="00EC141D"/>
    <w:rsid w:val="00ED2432"/>
    <w:rsid w:val="00ED243E"/>
    <w:rsid w:val="00ED2776"/>
    <w:rsid w:val="00ED6641"/>
    <w:rsid w:val="00EF11D3"/>
    <w:rsid w:val="00EF1B6F"/>
    <w:rsid w:val="00EF3004"/>
    <w:rsid w:val="00EF393E"/>
    <w:rsid w:val="00EF6852"/>
    <w:rsid w:val="00F01AC4"/>
    <w:rsid w:val="00F1022B"/>
    <w:rsid w:val="00F1055A"/>
    <w:rsid w:val="00F23EC4"/>
    <w:rsid w:val="00F249E8"/>
    <w:rsid w:val="00F400B1"/>
    <w:rsid w:val="00F425C1"/>
    <w:rsid w:val="00F43ACD"/>
    <w:rsid w:val="00F4490B"/>
    <w:rsid w:val="00F53A7F"/>
    <w:rsid w:val="00F53CE2"/>
    <w:rsid w:val="00F60131"/>
    <w:rsid w:val="00F71131"/>
    <w:rsid w:val="00F86D8B"/>
    <w:rsid w:val="00F941E8"/>
    <w:rsid w:val="00F97EC2"/>
    <w:rsid w:val="00FA4C9E"/>
    <w:rsid w:val="00FB0CB2"/>
    <w:rsid w:val="00FC11C4"/>
    <w:rsid w:val="00FD478C"/>
    <w:rsid w:val="00FE37BF"/>
    <w:rsid w:val="00FE61A0"/>
    <w:rsid w:val="00FE6BED"/>
    <w:rsid w:val="00FF1E90"/>
    <w:rsid w:val="02B84D5B"/>
    <w:rsid w:val="0D043988"/>
    <w:rsid w:val="0F5677D9"/>
    <w:rsid w:val="211A0CBD"/>
    <w:rsid w:val="26E400E3"/>
    <w:rsid w:val="2A8439C5"/>
    <w:rsid w:val="31C3BEDA"/>
    <w:rsid w:val="3A62D598"/>
    <w:rsid w:val="4B67EC07"/>
    <w:rsid w:val="5643BF48"/>
    <w:rsid w:val="576062CF"/>
    <w:rsid w:val="5E87343A"/>
    <w:rsid w:val="6E98F034"/>
    <w:rsid w:val="709762D6"/>
    <w:rsid w:val="717E282B"/>
    <w:rsid w:val="72E609EB"/>
    <w:rsid w:val="733B038C"/>
    <w:rsid w:val="74440036"/>
    <w:rsid w:val="7F8F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33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A2B"/>
    <w:pPr>
      <w:spacing w:after="0"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4A2B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2B"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A2B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2B"/>
    <w:pPr>
      <w:ind w:firstLine="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A2B"/>
    <w:pPr>
      <w:ind w:firstLine="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A2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7D4A2B"/>
  </w:style>
  <w:style w:type="paragraph" w:styleId="Header">
    <w:name w:val="header"/>
    <w:basedOn w:val="Normal"/>
    <w:link w:val="Head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7D4A2B"/>
  </w:style>
  <w:style w:type="paragraph" w:styleId="Footer">
    <w:name w:val="footer"/>
    <w:basedOn w:val="Normal"/>
    <w:link w:val="FooterChar"/>
    <w:uiPriority w:val="99"/>
    <w:unhideWhenUsed/>
    <w:rsid w:val="007D4A2B"/>
    <w:pPr>
      <w:tabs>
        <w:tab w:val="center" w:pos="4680"/>
        <w:tab w:val="right" w:pos="9360"/>
      </w:tabs>
      <w:spacing w:line="240" w:lineRule="auto"/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CD7F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F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F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F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F5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C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C3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30EF3"/>
    <w:pPr>
      <w:ind w:firstLine="0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530EF3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D478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EF3"/>
    <w:pPr>
      <w:ind w:firstLine="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530EF3"/>
  </w:style>
  <w:style w:type="paragraph" w:customStyle="1" w:styleId="SectionTitle">
    <w:name w:val="Section Title"/>
    <w:basedOn w:val="Normal"/>
    <w:next w:val="Normal"/>
    <w:uiPriority w:val="12"/>
    <w:qFormat/>
    <w:rsid w:val="00530EF3"/>
    <w:pPr>
      <w:ind w:firstLine="0"/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5009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D4A2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D4A2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D4A2B"/>
    <w:rPr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7D4A2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7D4A2B"/>
    <w:rPr>
      <w:b/>
      <w:bCs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C3BE4"/>
    <w:pPr>
      <w:ind w:left="720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2C3BE4"/>
    <w:rPr>
      <w:iCs/>
    </w:rPr>
  </w:style>
  <w:style w:type="paragraph" w:customStyle="1" w:styleId="References">
    <w:name w:val="References"/>
    <w:basedOn w:val="Normal"/>
    <w:uiPriority w:val="29"/>
    <w:qFormat/>
    <w:rsid w:val="007D4A2B"/>
    <w:pPr>
      <w:ind w:left="720" w:hanging="720"/>
    </w:pPr>
  </w:style>
  <w:style w:type="paragraph" w:styleId="Caption">
    <w:name w:val="caption"/>
    <w:basedOn w:val="Normal"/>
    <w:next w:val="Normal"/>
    <w:uiPriority w:val="35"/>
    <w:qFormat/>
    <w:rsid w:val="00530EF3"/>
    <w:pPr>
      <w:ind w:firstLine="0"/>
    </w:pPr>
    <w:rPr>
      <w:i/>
      <w:iCs/>
      <w:szCs w:val="18"/>
    </w:rPr>
  </w:style>
  <w:style w:type="paragraph" w:customStyle="1" w:styleId="TableHeading">
    <w:name w:val="Table Heading"/>
    <w:basedOn w:val="Normal"/>
    <w:uiPriority w:val="10"/>
    <w:qFormat/>
    <w:rsid w:val="00B5233A"/>
    <w:pPr>
      <w:jc w:val="center"/>
    </w:pPr>
    <w:rPr>
      <w:b/>
      <w:bCs/>
    </w:rPr>
  </w:style>
  <w:style w:type="paragraph" w:customStyle="1" w:styleId="NoIndent">
    <w:name w:val="No Indent"/>
    <w:basedOn w:val="Normal"/>
    <w:qFormat/>
    <w:rsid w:val="007D4A2B"/>
    <w:pPr>
      <w:ind w:firstLine="0"/>
    </w:pPr>
  </w:style>
  <w:style w:type="paragraph" w:customStyle="1" w:styleId="CaptionCallout">
    <w:name w:val="Caption Callout"/>
    <w:basedOn w:val="Normal"/>
    <w:qFormat/>
    <w:rsid w:val="00530EF3"/>
    <w:pPr>
      <w:ind w:firstLine="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A2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6248F"/>
    <w:pPr>
      <w:spacing w:after="160" w:line="259" w:lineRule="auto"/>
      <w:ind w:left="720" w:firstLine="0"/>
      <w:contextualSpacing/>
    </w:pPr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A147A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A147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A147A"/>
    <w:pPr>
      <w:spacing w:after="100"/>
    </w:pPr>
  </w:style>
  <w:style w:type="table" w:styleId="GridTable4">
    <w:name w:val="Grid Table 4"/>
    <w:basedOn w:val="TableNormal"/>
    <w:uiPriority w:val="49"/>
    <w:rsid w:val="002D07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8C0DFB"/>
  </w:style>
  <w:style w:type="character" w:styleId="UnresolvedMention">
    <w:name w:val="Unresolved Mention"/>
    <w:basedOn w:val="DefaultParagraphFont"/>
    <w:uiPriority w:val="99"/>
    <w:semiHidden/>
    <w:unhideWhenUsed/>
    <w:rsid w:val="001D4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wgu.hosted.panopto.com/Panopto/Pages/Viewer.aspx?id=9615f0e8-16d9-4031-a4ab-b0e8013cf462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ore\AppData\Roaming\Microsoft\Templates\Professional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The23</b:Tag>
    <b:SourceType>InternetSite</b:SourceType>
    <b:Guid>{CDA72822-545F-40CA-AB57-72451A9B33B8}</b:Guid>
    <b:Author>
      <b:Author>
        <b:Corporate>The pgAdmin Development Team</b:Corporate>
      </b:Author>
    </b:Author>
    <b:Title>pgAgent</b:Title>
    <b:InternetSiteTitle>pgAdmin 4 7.8 documentation</b:InternetSiteTitle>
    <b:Year>2023</b:Year>
    <b:URL>http://127.0.0.1:17767/help/help/pgagent.html</b:URL>
    <b:YearAccessed>2023</b:YearAccessed>
    <b:MonthAccessed>December</b:MonthAccessed>
    <b:DayAccessed>31</b:DayAccessed>
    <b:RefOrder>1</b:RefOrder>
  </b:Source>
</b:Sources>
</file>

<file path=customXml/itemProps1.xml><?xml version="1.0" encoding="utf-8"?>
<ds:datastoreItem xmlns:ds="http://schemas.openxmlformats.org/officeDocument/2006/customXml" ds:itemID="{2D686CB8-6245-413C-A355-156513A377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411A11-DDA3-4BC4-B0BC-14026E6D5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DCE20C-610A-4626-841D-1F10857B445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6EF9C67-0F3F-400C-9FC6-DB534911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11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2023-12-30T14:54:00Z</dcterms:created>
  <dcterms:modified xsi:type="dcterms:W3CDTF">2023-12-31T22:41:00Z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